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001B2ABD">
        <w:trPr>
          <w:trHeight w:val="4410"/>
        </w:trPr>
        <w:tc>
          <w:tcPr>
            <w:tcW w:w="3600" w:type="dxa"/>
            <w:vAlign w:val="bottom"/>
          </w:tcPr>
          <w:p w:rsidR="001B2ABD" w:rsidRDefault="001B2ABD" w:rsidP="001B2ABD">
            <w:pPr>
              <w:tabs>
                <w:tab w:val="left" w:pos="990"/>
              </w:tabs>
              <w:jc w:val="center"/>
            </w:pPr>
            <w:bookmarkStart w:id="0" w:name="_GoBack"/>
            <w:r>
              <w:rPr>
                <w:noProof/>
                <w:lang w:val="en-IN" w:eastAsia="en-IN"/>
              </w:rPr>
              <mc:AlternateContent>
                <mc:Choice Requires="wps">
                  <w:drawing>
                    <wp:inline distT="0" distB="0" distL="0" distR="0" wp14:anchorId="12892FB8" wp14:editId="48304DBD">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C828D7F"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0EsRZAwAAMAcAAA4AAABkcnMvZTJvRG9jLnhtbKxVXW/bNhR9H9D/&#10;QPDdsaQpdWJEKVyn2QqkTdB0yDNNkREBiuRIOnY29L/vkJLsYAk2YNgLxct7eT8Oz726+LDvNXkS&#10;PihrGlqeFJQIw22rzGNDf/t+PTujJERmWqatEQ19FoF+uHz308XOLUVlO6tb4QmcmLDcuYZ2Mbrl&#10;fB54J3oWTqwTBkppfc8iRP84bz3bwXuv51VRvJ/vrG+dt1yEgNOrQUkvs38pBY+3UgYRiW4ocot5&#10;9XndpHV+ecGWj565TvExDfYfsuiZMgh6cHXFIiNbr1656hX3NlgZT7jt51ZKxUWuAdWUxd+que+Y&#10;E7kWgBPcAabw/7nlX5/uPFFtQytKDOvxRLdPTBNIUUUN8c5bmcC1Bse/CtaGzkZiJfnCTIJv58IS&#10;Xu7dnR+lgG3CYi99n76okuwz5M8HyMU+Eo7Dqqyqs+KUEg7dJMDP/Hjd+RB/EbYnadNQobVyIcHC&#10;luzpJsTBerJKxxtYXCutSevwAnh2b+ODil3GEyzNd5PRiCj48O+8G97qyvJtL0wcyOeFZhHIhA4p&#10;IcxS9BsBLP3ntkRJIH4EgoF7IQZ6oGxknHJMAGSC/FmdrYrivPo4W58W61ldLD7NVuf1YrYoPi3q&#10;oj4r1+X6R0q5rJfbIG4sZ/rKqYmtZf0q+zdJNvbNwLPM1wE4JJLhnlID8gmalGPw/Bs6CHbYRy8i&#10;79JWAtrxHMYHxXgxAZ+stCG7hr7/+bQoMt7BatVOytzfYq09AdkayjgHpmWiU/J4tISkDQ4TyQZa&#10;5V181mKI8U1IsDcRaQiS5sZrv7mAjrViCIeUkNQYbLqRQ2sDh8caR98DYf4x5wGTfFXksXNIbKx+&#10;CvNWwYcbObI18XC5V8b6tyrTB7TkYD+BNECTUNrY9hm9De7nHgiOXyt00A0L8Y55TDk0BiZ3vMUi&#10;tcVj2XFHSWf9H2+dJ3vQDVpKdpiaIPfvW+YFJfqzwVg6L+s6jdks1KeLKjXfS83mpcZs+7XF86NX&#10;kF3eJvuop630tn/AgF+lqFAxwxG7oTz6SVjHYZrjF8HFapXNMFodizfm3vGp29N4+L5/YN6NYySC&#10;71/tNGFfjZLBNr2HsatttFLlOXPEdcQbYzkTZ/yFpLn/Us5Wxx/d5V8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UMfq6NgAAAAFAQAADwAAAGRycy9kb3ducmV2LnhtbEyPT0vEQAzF&#10;74LfYYjgzZ1qRdba6SLC4sHT/hH0lnaybXEmUzqz3frtjSLoJbzwwnu/lKvZOzXRGPvABq4XGSji&#10;JtieWwP73fpqCSomZIsuMBn4pAir6vysxMKGE29o2qZWSQjHAg10KQ2F1rHpyGNchIFYvEMYPSZZ&#10;x1bbEU8S7p2+ybI77bFnaehwoKeOmo/t0RtY7qdX3KB39i281OudP9y/P2tjLi/mxwdQieb0dwzf&#10;+IIOlTDV4cg2KmdAHkk/U7w8v81B1b9CV6X+T199AQAA//8DAFBLAwQKAAAAAAAAACEAYs4qxZM2&#10;AACTNgAAFQAAAGRycy9tZWRpYS9pbWFnZTEuanBlZ//Y/+AAEEpGSUYAAQEBAJYAlgAA/9sAQwAI&#10;BgYHBgUIBwcHCQkICgwUDQwLCwwZEhMPFB0aHx4dGhwcICQuJyAiLCMcHCg3KSwwMTQ0NB8nOT04&#10;MjwuMzQy/9sAQwEJCQkMCwwYDQ0YMiEcITIyMjIyMjIyMjIyMjIyMjIyMjIyMjIyMjIyMjIyMjIy&#10;MjIyMjIyMjIyMjIyMjIyMjIy/8AAEQgBXAFc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E0g7fvGunQgoMVyCMYfmU9K2bTUlKLubmuelNL3&#10;WdmIpyb50bGKUCoorhXHBqcV0HGFBoHWlNAB2pj9KkFMIyKAMi9fDYpkJ5zVy5tPNqGKzKnvWMov&#10;mNoyio2L8ByoqyKghTaKnFbIxA1VuowymrRNV53AWkwMJg0cpHar9mCTmoHCtJmr9qAAKwpr3jWb&#10;90tqOKfSDpS10GQtQynAqamOm6gCgJGMmKvx/dqv5GGzVmMYFJDY7tTHOBUhqKX7tMRQnu/LbFMW&#10;8yKp3n+tpik5xkVwTrzU7I3jBct2aP2ul+1iqHJHWk+YU/a1V0DlgaQuhS/ah61m7jTTIaPrE10F&#10;7NGp9pX1o+0L61l+ZTTLjvR9afYfsjW88etJ5wrI873ppuD60/rSF7Fmx5opPMHrWI14V/iqE6kR&#10;3p/Woh7GR0G8etJuHrXPf2rjvTl1YZAzVLERYvZSN7NNNVre4Eq5BqzWqaaujNqw000089KYaYBR&#10;SUUAc60hCnPpUSyHIAyOa0vsW5MmqctswzgciuOUZHt05wdzZ0yZjwWzit9Dla5fR0fzDurqEHyV&#10;2Ur8p5WISVR2HClPWkFKetaGAdqTNL2pp4oAMg0oA9KjBFSAUAOFIzYFLUUx+WgCKW5C55rOlujI&#10;cCknJZzUCqQ2a5qk23ZGsIrdjnYgZqa2uiDgmoJvuVEhxWfwvQ0tdHQxThh1qfOawbeRw49K2YWy&#10;tdUJcyMJKxNRSUtWSGAaXpVLUNTtdLtjNdShF7Dux9BXneteN7y+LRWx+zwex+ZvqamUkhpNnoN7&#10;rWnWGRPdIGH8KnJ/IVgXfjmxXKxQyP7sQv8AjXmT3jMSd5J9zTPPzz1rJ1GaKB2s/i+OSTcLbHtu&#10;pkfi6Ld89sfweuMEpNKHPXPFYNK/MaqOlj0e08Q6fPhWLxn/AGhxWkHimXdFIrj1U15layktg9a2&#10;LW4eIgozKfUHFaxrdyJUex2DZH8VRs7D+Kqtjfxz4S4O0ngOOn41qvphIyGNbLlkYNSiUPOcdxTT&#10;O3oKsvpknZjVd9OnHQ0vZwYc0iJpz/dpBICfummSWdyvbNR7bhDylL2NMftJC3Mqqp6isC41NY3I&#10;3Vo30sxQjyzXG6iX80lgRSeFhIPbyRs/2qrHG6r0EnmsuDXFRMTKOTXW6Z1WuTEUFT2OmjVczs9N&#10;HyCtSs3Th8grRrppfCYz3A0w049KYatkhS0lFMQSYVOnSq9tF5wZiOpqe54BFPsQPLocU5Gqk1B2&#10;FijWGQAcZrVQ5WsS9n8mZfQnFadrJvQVSavYzadrstClPWkWlPWqJA9KhkJAqbtUcg+WgCsjkvir&#10;aniqkafPmraikgH9qhn+6am7VBcfdpgZUn3j702MbjirBTdk1Gq7GrmUfeubX0sR3CgCqyct+NTX&#10;JLECnQw8gUpq70Lg7LUmiUZFacHSqIj2kVfgPy1pTTW5jN3JqztZ1eDR7FriXljxGmeWP+FaNeP+&#10;NtebUtYeGFyYYvkXB49z+NaSlZEpXKOra1candNPcSF2PAHZR6VkO7MeTioTIqfePzVEbgngVzt3&#10;NkrIsck08Yqr5hAzmkEvvipZokXQfenDiqqSYNWFYms2zWKLtq3z4rXTI5FZNqvzZ9RWtF90CpTK&#10;aLtoxDDHfqK6rStT8sLDMcxnof7v/wBauVt15B9a0IGKjaa2hJowqRTO5wjDIwc00xoe1ZWjXjSJ&#10;5Lg4/hJ/lWsVNdSd1c5WrMhaBD6VXe1Q+lWmBxVdi2aBFObT43U5Ari/EemJGjMBXf5O01xvit8Q&#10;N9KFuD2PPIB/pA+tdfpg+Za5G0G64H1rs9LT5lrnxm6NcNsdhp4/dir9U7EfIKu1dP4SZbjT0qOn&#10;tTKpiClpKWmIpahcjOAetW9KJaEA8mseeMl1LDPNbelgKvFRFtzudc0o0bEepwFsH0NXtP8A9UKW&#10;8QFKWzwFrRRtK5zOV48pdFKetAo71ZAvao3PFSdqikHFADUHNTgVXQ81YFAC1UuelW6rXC5FJgV4&#10;x8tMcDdUmNqVTaU7yKyk+VGkVdjZEG+rMAGRVVm3Gp4W5FSmUyxKcCprU5WoZFyKmteBWqvzGbtY&#10;qeI7/wDs3QrqcHD7difU8f8A1/wrw24kGXlY9TXp3xJvfLsbW1BHzsZCPpwP5mvIL6c7tueAKipq&#10;7DgI0qknJpnnc8cVUL+nJ9aaGJNZ2NUX/OB70b+cZqshHckVL5fGf1qGaxLUbDFXY2+XIrMj4PU8&#10;VoQ1nI1ia9qcDNakOMjNY9u2B1rQiY9fSlFDbNqBMgAVfC4xkdRg1l2sjHAzWq/+qVh1HDCuhR0O&#10;eUtbGtZJ5bIB09q6FPmQGsXTV82JTjpWxCfkI9DXRHY5ZbiOOKrsvNWmqIimIrOMKa4Txc2IX+ld&#10;5Nwhrz3xg/7tqS3E9jj7AbrkfWu20xORXF6YM3AruNL6iuXF/Gjow/wnVWY/d1aqvaf6sVYraHwm&#10;UtxjUzvT2plNgFFFLTEZs6nzVArR08ENiqVwdlwufStCw+Yk+pqI/Gdc/wCFc0ZI96UyCAx1aUfK&#10;KXFbnGC9KO9KKO9AAelRv0qQ0xxxQBEg5qwKhTrUwoAWq07AVZ7VnXrEDik3ZAgaQEGs6Q8k5p+9&#10;sUnlFkzXPOXMbwVhkYJHWp4zhwKjVdpxT9p3g1LdkO2ppAZTNOhwDiolf93WbqetwaJZSXtyHZE4&#10;2oOSa6bowszhviFembX5oj0t0VF/Ebv615tdH94T611mv6vDrer3N/AjpFLsKq4GR8oH9K5O8yJG&#10;PSsnqy4lNic5zihT6ZP40xiM80m5T3IqWaIuQsf7pq0sikY6H0PFUIsg8Nn2q0rkgB049etZyNol&#10;heoq1FJg8VVijUrlWx7VYiV1PTNQy0aMD8rk1q256YNZEG8kZjz+NbduAgGUIqoq7Jk9DRtwQRxj&#10;8a07Zwzng8jBBrNiCkZB2kdqvWzESA4/GumKscsnc6bTHWOI46DgVpWj7lc5zzXO/aPLgwjZz14r&#10;Z0Yl7NnPUtWnkZvuaBNNPSg00nigRWuPuGvN/GDcEe9ejXJ/dmvM/F7fPj3oj8QpbGDpYzNXbaWO&#10;RXG6QP3tdvpY5FceJ1qHTR+A6i2H7sVNUcA/dipa6I7GL3I2plPamUxBS0UUwMvVHIuVA65xW1ps&#10;REak1nzwiW+XPat62QLGKmEfebOirU/dxgicUtRNIFNKrbhWpzEgpO9KKO9ABTJPu1JUUp+WgBkZ&#10;+apxVeL71WRQAdqp3EJc1dppXNAGRJDtp0QymKs3K4BqGAZ/OsZR1NFLQjeIhs4pyrkVcdBtzVQH&#10;bJihwSGp3JApK4rkfiLC3/CD6i4HzLsZfrvFdtEuRXLfEyVLbwTc7uDJIij6ht39Kpr3SYv3jxu1&#10;ciIKRhgwBGe3Uf59qr34+8R2NN0qY3EchPRXGD6068G5Ce2etZotrUyCeetKpbPTNOYxJ15/GhJL&#10;dnwZApPoaTZSRLGFz0Kn2qyu9cHO4U1ISOVIkT9RVuOMHGOKxkzeKJoUWReRg1aSI7sLIRTIoSTj&#10;H41cSJBzyDWdzWxZtoZF6OuD6itiEScdKy7ePGGy2PrWlCOgDMB/vVtTMahfQ4GGXI9as27BepJF&#10;UoiQeT3q5F3BH410o5WXASQcfhXW6RF5emx/7WTXKRLiIE9q6fQ777ZZFdgXyjt4Ocjt+NNbiexf&#10;YVEwqZqjbpVEFG74jNeXeLW/fAe9eoXp/dH6V5R4rbN3j3px+ImWxU0cZfNdzpQ4FcVowruNKHAr&#10;hr61Tqp6UzpIfuVJTY/uU6upbGDI2plPamUALRRS0ABizdbq1oxiP8Kz1YmfFaK8rVobdzNvrgxG&#10;rVo29Aap6jAZOnrVyyQrGopK9xtLlv1LopKWkqiANV7h8LU5qCaPeKGBFbPk1eFU4YNhq2vSktgY&#10;6g0tFMCtcDiq1v8AfIqzcnC1TtjmQ1L3GtjQIylZc3yzCtX+Csy5H7wfWlUWg4PUvW/3a4L4x+a/&#10;hW2ijz810M49kau+t/uCsfxlpkereG7m2IBmA3w+u4D/AAyPxpte6EXaVzwLTovItG9c7fyH/wBe&#10;q185ZQqnmrtsrRWRjbrG7KaxbmRxIxHNYI23ZXlt0AzNMF/GqTQ2+flm69yKtRw+fcIshVA5x5j5&#10;IFSRabcHUVtCkW4sVyzbR7c89atX7kOxPYCe3GQ25PrXR2JjuEyRhu9YVxYXOj3L21xG0ZHVSc7f&#10;xHBH0q1Z3exvSueor6nTSdjcGEkA/WrsW0DLfd96zYZDKRxmrswUw4ZitYW1Oi+g2XUrOFzvkJAO&#10;MCtfTda02XCh1GeBkiuOu109XHmzBWPQZ5P4U2BbVXXy32knjPGfzreKW5zycr2PTFWK4bMRqxDG&#10;xIBFcxolzLA6iRmZGOAcV2dviRI5OmeDXRB3OeSaI7zzBavFAQJvLZlB7kDj9a6vQtNGlaNb2vWQ&#10;LulY9Wc8sT+NcJaec/xKjt5HzC0asgz2AOR+YNemkU4Pmk320CouWKXfUiY1CxqVxUDVoYlK/P7p&#10;vpXkviZs33516vqJxC30ryPxC27UD7U4fETPYn0YfLXc6UvyrXGaKv7sV3GlrhVrgqa1Trj/AAze&#10;T7tKaF+7S11nORNTRTmpKACiiimBOig3GfetJB8tZ8X+urRXpVoRG8QY8inogUYqSg0AJSU7tSCg&#10;Appp1MZgBQAvFOFVvOXdjNTowIoAkopBS0AVrkfLVS0HzH61euBlDVK2GJDUvca2NDHy1nTjMn41&#10;eMqYxuGazLm6hjfJcZHYUSV0CdmaURCR5PQCsi+ucq8hPGOKcL1riMgDCfzrK1ify7KVs9FNMR5N&#10;rpVJbyRMfvbhmGPoM1zJQua2bmX7VYJLz80kh/X/AOtWcOGArmmdNNFTaFO11+U1YtWFvMssVw6O&#10;vCkHlfp6VOYVPzetM8sKajnNuQL3fdutxLcSuyjBMj7sj0qjAzCQKDnmrMxGMZpbOAGUZ7mi+guX&#10;U6/SbRTY+aw5NYuu3klsxRAQ3c4ziur0y2ZtLAGc1ieIbAtEk8cf3c7ves426msk+hxc0Qa3E6Tk&#10;XDE7ldTken1rrrC2hGhrMLiK7Zxg2UkZWVj/ALO0nj3YCse2Q+aAyBlz3rt9GljgRStuAcYzxWym&#10;trGHs3vczNKc2Ny1tOHVC2I0kPzqf7p/xrv7B2MQBUj6iuZ+zJe34uGBLK2ScV1umRCdo4QcM2F+&#10;maum7vQiqrLUm8P6bHeas+uYY+WDDGccHBPP6mune6Ud6t2tpFZWiQQIFRBgAVWvdNS7QlG8uT1H&#10;Q1rGNkYTlzO5Rl1FF6sKpvq8Q/jFc3rtrfWDkSh1UnhweD+NcncXVwCcSN+dWo3M3Kx3mp6zH5LA&#10;MK8z1WYT3rMOlLLdXDDDSMapNksM+tXGNtSXK+h02jDES13GmD5VridIH7pK7jTBwteY9ap2/wDL&#10;s2V+6KDSjpSGu05yNqSlNFIBKKWimBdEGJM1aUcU4ikqxDhSmkFLQAdqQUvakFACGqdy5Aq8RUEk&#10;QahgZq7jzzVy3dj1qUQADpT1jC0kgJRS0mQoyTgVTm1GJMqh3H2pgWZcbOayZpCjYVuvpUVxqfBJ&#10;BNUftaztjBBNICea4bBSM/VqyWZ3mwDyTgVcuJBHEah0qPzHaYjgHApAaUa+VAq98Vz3iefy9Mm5&#10;6qa6GVsVyHi1ydNnPopoew1ueYWU27Roy3Z3H/jxph65pzosOn+Wv3lOW+p5qGSUIF46gVhJG8Hq&#10;W0Ix6fWq1xcpHwAWb2qu9xnjdinW4jedQzDnufWsuXqzo576IbkydVwTWhp0BMoLUNByrEdDWvp8&#10;asy5HfNTKWhcY6nU2C7bMBe9V7uKUqQVBTtzWvaR4siVXJUelZQ0+6u7KeWd2CLlifSjohvc557A&#10;xy7tnB7itGxieQhSePTNZVvqLw3Bt7ndwcKWGK6awEUihl6/rUa3sVpa5q2UKpDjaa1tD+TU4znj&#10;NZX2sRjB69+Kkg1JLK+sstzJLgA+mOf6V109NDjrPS56eORUXKN7UsB3QqfakmyMEV0HKJNFFcxG&#10;OWNXRhyrDIrjtX8CwybprDAPXymP8jXYiUdDwRS78nik1cDxy40IwyMkkTIw6giqUmkKDnFe03un&#10;W2oR7Z4wT2YdRXL3/hloCWj+eP17iuWoq0dndG8XTe5yFlD5QUV2Omj5BWV/ZDqwwD1rcsYDEoBr&#10;GlGTndl1GuWyNDtSGlpDXccxGaKU0UAJRRRQBs0tJS1Ygo70ZxTcgmgB3agUdqBQAUmKWigBMVFP&#10;cRwLlz+FMu7xLZMdXPQVhSyvKxdzz2pXAnnvpLmbaDhB2qByB0qOLmQ+wolOM0gK8zZ4pYIwvzUz&#10;GWyelTA4QmgCjqUpC7R1NatlD5Foid8ZP1rFUG71ZEHKp8zVvscLxQgIJWySK5XxOR/Z8gPpzXSl&#10;uHauP8VMRpkjscbiAooYHl/2knVpIj92RSD7Ht/n3p8y8j124qpKh+2St3xU0cwuIiT/AKxDhh/W&#10;sHK8mjq9m401PuZ5jkaRznAU5yOTT/3kcW8/Op53L0pyH/SJPQn1q/p8UYulgcBY53AaQtjZ15x0&#10;PaqbIjG+xQh1iWEhWJaPPRhXX6RqVqyB2mjRcc7zjFVLjwnOE82KNbiFmwpTqfwqJNJlMn2eSCaJ&#10;8AeW0ZyR9KynySRtTc4s7CDxZaiPy45lkTOPlHWrVxrzXlk0MCqkT8MQcmue0/wfKxUiyveWwCsR&#10;Az/jxVrU9Lg8M+T51vdtPNv8uESDkjGSSMgdfr+VCjG2g3KbdjM1IAkNImV7MvUVo6LdPFMsEjZB&#10;G5HHcf4isG+luleNnxGJBgxZzgfXua09HRmto5Hz+7PB/KjlRPNK+p0xk8y469DzWV4hklttY0ub&#10;JEIBA+uRn+lPa9XT7Wa5lG4/wIDy7dhU2r2k1z8PdN1GXmdJNzsB3Oc/rVp6kTXu3Z7Hotx9p0i3&#10;lz1QZq64ypFcz4EuvtPh6MZztrpjXSjmKEjf6QQO45psr+SAVOKJyFm3dqpyyGWXHYUAalvc7wAw&#10;xnvVrANUFxBZ5bqatwsQoDHPGQaAILiwjb5kADelUvL2HGMEVrE5qKWATDI4b+dKwGbTTUjoyNtY&#10;YNMNSMYaKWkoASkp1FAjXpabRVgDDNMUHNSUUAL2oFHakoAdVa6ult09W7CpZJBHGzntWFcuzvvb&#10;qaTAjkkaRy7nJNQOcin5zTGpALbD7xpsnLVJacpL9ajbg0DGkACop3EcBPtT+Waq9zJGbmCFzw7g&#10;UCJNJtWiRp5B88vOPQVfkPymn4wPao5Pu0wKbnERJrivF82+3jj9XrrrqT5WA6jtXD+I8tNbqepy&#10;algcNLFi5kzWTcyGwvopf+WbnY/uK6K4XF7IMdl/kDWP4hts6a0gHMbBv6VwKdq1j3JUr4S/kQD5&#10;bpwBx2rQjGQD+dZWnsJbfd/EuAeK0YyV5HI7iuuR5ULnWaNrd1ZLFEmySCMHETDofr1rsYPFOnLc&#10;i8ktZElWJFGOe5OOnbNeX218lucv8vua1ZNSSaNPK+b37GsJROyLpyWujO/u/Hqtbm30u3/fLJkN&#10;IPl9zWJHYyTNJqF6SZZCWdif5VS0gwo4lmCk44XtV3UNT82Mxxk7VHOBVRXcmTjDSH3nNXgN5rLK&#10;CSAAAM9K3IIBGscQYZPb1rnm1CLSfPvrhC0kjbIIh1kI4/L1Ndd4I0u61S5We7+aST5mwMBF9BSq&#10;ycUlHd7Cw1JVG5TfurVksuhO9v8Aa5Vyu3bEp/Vvxro7vTsfC+SF15SMN9MHNbevWiJY7VAAUYAp&#10;J4/M8DXSf9Orf+g1tTp8u5z1q3tNlYzPhjMW0loyeld2TXnHwwbEUyejGvRWPNbR2OcybyYLkHvU&#10;Nsu4jPUmoLmTzLrBPQ1es1+fPpQBYvji2A9KdayFrdS3PYVBqD/u8U62I+yKM9DQBbZ2QZzkehqS&#10;KZX9j6VReQthatRRhI8tTAmmhWZcHr2NZcsTRNtYfQ+taiScc/gaWWJZo9rfgfSk0Bi0U+SNonKM&#10;ORTakYlJS0lAjWpaSlqwCiiigApaSloAzdVn2BE9Tk1Rcbo8+nNP1iQPJhT93g1FbPvjHt1pAQUx&#10;ulTSLskI7dqhkpASWf8Aq5Pc02UYNFmcRN7safMKBkI45rmNXuG+3xsh5jIYfWukncRQsx9K5hLa&#10;XULxhGpYk8nsKQHV2N9FfWyyRnn+Je4NOnfC0yw06PT4Nicu3LN6mnzRnBJpiMmRv3pz3rldfXfq&#10;8aAZ2xbsfnXTT5E1czqEqf29MWYDbFtGfXFJjON1O5t7XU5/PlWPBxyfQY/pVO/lt7/QrqS2kEiK&#10;nJAParnj7Qgb6a8t+5yy/wCFYugRyN4ZvgR8pDBfc4rz6lPlfP1ue7Qr88PZpaWZh2Fw1rOD/CeG&#10;HqK6GFwcYOVPQ1y/IODwRWhZ3bRDHVT2rsZ5RuTeWU+YcGrNmsKRJs29fSslroSrhTj2NaVt5Yj3&#10;SMuOuSelQ4tRDm946eJolgXacMxwABTLyaHTtPkmlchecepPYVgXOuwWp/d/v3AwADhR+Nc3qmqX&#10;WqTBp3yBwqKMKufQUQh3Ccma+hQXHiHXY28tpdrbIIx1Pt/XNfTHhrQl0XTVR9rXDAGRh0HsPYVx&#10;vws8Hx6LpcV7cR5vZkzyP9WD2+vrXp38NaRprm53uKdZ+zVKO3XzZga0DIuzrnikuIzB4RulPaB/&#10;5VYvE3lm/unNR6udvha9P/TBv5Vqc5yPw14ef/f/AKGvRHPNee/DkYaU+rn+Rr0BzRHYDmQxfUpF&#10;/usa2rX5UzWLbrnULxj/AM9CBWyh2x0ICG8O/ioIJWTjPFOlfLGi3iMsoGKANG0jMh8xxx2qSeTv&#10;2zgCpGxFCFHas95t86L/AAg5NMDQZuVQdTVheDtqvbqS3mP1PSpc5c47UARX0PmR7wPmX+VZlbnB&#10;X61jzxeVMy9uopMCKilpKQGrS0lLVAFFFFABTZX8uJnPYZp1VNTfZp8p/wBmgDny5mikY9WywpLC&#10;XgejUkBxFEfao1jNvcFP4GO5DUgac6bo9w6rVKXpmtCJt8Y+lUblNhZfxFDASDiPj1qcjK4NRWQ3&#10;qPY0+d8TBaAMvVWIhIHSrukrbiwRoFxkfN6596h1ODdAWHeoNAcxztbsflflfrQhm8qZ5pJo8oat&#10;hABUUvQ0xHM30YiDOeigk1wNyftDzXT5yTkV3fiiTydIuGHUjaPxOK4PVWFppEQH3pMmpAk1i1lv&#10;NH+0ODukj3fmK51LM6foEMBGGKfN9TXrN1o/m6DGir8wgA/SvI4NQN/pkkUp/wBItmKOPXHQ1w4t&#10;PTsezlko3knucle2uGLqOR196rIeRW3OgZmNZFzCbeT/AGT0rSlUvoyMVQ5XzokDsOQaUkk5PJNV&#10;0cHrUu7itjj0CQ10vw+0A674liaRN1takSSZHBPYfn/KuX2M54r6A+Hfh8aNoUIdMTzfvZT3yeg/&#10;AVUd7ETTSuz0KwjEcaqBwBWl2qnbjCirg6VqYFHysyEN071Q8SsI/DF8On7oith1+bNYHjJxH4Zu&#10;v9raPzIpPYDB+HyYiZvVmNdy3QmuO8BqEstx/usf1FauteIlsHWCGBpZXHHOAKS2AjgX9/Mf70rH&#10;9avu+1KoWO4qC+Nx5OPU1PO/OKAIySzVrWEG1d5HWqNjb+bJkj5Rya1g4+Yj7o4FNAV7uXAPNV7O&#10;LfJvb7o5ptw3mSbR61cVfKiSIfePJpgWlb5Sx+gpY/usx70yQ7VVB1pznbGFHWgCSP7tV76LdGHH&#10;Vev0qygwopWAZSD0NAGHSGpJEMcjKeoplSBqUtFFUAUUUUALWTrD71MQP8JJrWrnLqffqjjPy9KT&#10;AoWrZtk+mKsNH58OB99OVqrGvlTywns2V+hq1E21xSAsWz/ugw/EUl2u6LcOop6gI+4fdfr7GmM2&#10;0sh/CgCLTsbT9aiun23oFS6eNssi/wC1kVT1Ntl4DQBozReba4x2rI8kxyZHBByDW9bYktvwqk8W&#10;ZiKAL9hdi6t8k/OvDCnTdK555n0zUFmXJjbh19RW80iyoHU5VhkGgDkPGj/6HBCOskw/IVxvihcX&#10;Vjajsq5H1NdZ4sPm6rp8HpuYj8RXJ683neLLePss0afqKQj2KOMGAIRxtxXzjq9q2heKNQiYHy2k&#10;YHHoTkH9a+k04UfSvGPihYrF4iSbbxPDz9Qf/wBVY4le5c78BK1Wxwzj5s1WuYhLGVNMMksDYHzJ&#10;2B7VIJ1ceh9DXIk1qj1nKMk0zDJMUhRuoNWIwZDgdO9S3lv57jbw+etTLGIYwi9uprqdRcvmeZHD&#10;Pnd9jd8GaN/bHiO2gKZghPmy/QdB+JxX0PZRhAAB0rgfhr4fOnaOb2dMT3eGweoTt/j+NejWy8it&#10;acbI5cRPmnpsjUgHFWR0qCIcCpxWpgDCuM+Icc/9kwzIzeSsgWRR056H+n412lU9TsI9S024s5Mb&#10;ZUK5x0PY/gaGByXhcGLTUUdWQfzNRXQFxqrOeVjG0VoaXAbPTnVxh0xGR6YHNZ+MSn3OagEa1pwh&#10;NOwZJKbCMRD3rQsoNzbiKaAsIotrUD+JuKdIfKtR6morh910qDovFF6eUQVQDLSPzJt56LzVmI+Z&#10;O0h6LTeLe1x/E1QvJtjWBMl25bFAFyJvMkaU/dHApQfNkz2HSkSEsgDfKo7VYUBeAMCgB/ReaM01&#10;z0HrSscCgDPvx++DeoqpV2+5EZ+tUqlgalLSUtUAUUUUANkcRxsx6AVyMrn7WzerZrd1mcx2pVTy&#10;eTWBccqko6MKTAnuot6pcJ1HDfSmqQals5QV2N0NDQbXKfkaQFmJgUwfxqnqDmMDH3wMr/tCnxuY&#10;mwelTXdql9aNExIJGVYdVPrQBnaTfJc3DBT83celJrYxKGrn9Leew8VLb3aFZHBXev3X9D9a6bW0&#10;3QBxR0GXNHl8yzH0xT9uZmNZXh+5xvjJ75FbW3AZu5oEZN/GJGPHSmadcGE/Z3Pyn7p9ParE/JNU&#10;XT5sikMx9VPn+MYU7RRrn8ya46RjceM7bPO68X/0KuxjtLmTxBe3bxsUVVww9wFH61lW+k248XW8&#10;ig5WQPgnvmgR6lXl/wAWIhtsJschmX9BXpx615n8W2xbaevq7H9BWdf4GdODf7+J5JINxNVywBx3&#10;NWHOFzVeNeDKep4WuRbHry3J4oW6BSWb2ra8H6GfEXiCO3IJt4v3k5/2R2/GsJGmC7VkfHQAGvd/&#10;APhoaBoCGVALu5xJMe49F/AVrShzSObE1XCGnU6aCJY0VVACqMACtK1TnNVFWtG2XC12HkFuOpqg&#10;Xg08yc4ApgOd0jQu7BVHJJOAK5nV/GtnYSx29ohuppDgEHCD8e/4VS8W3hlmS3DHYnLD1NcewE2u&#10;2qDtj+dS2B6CC9xZtK+A0jFiFHHp/SsoITPj0rZsSJNOT6VTWL/SD9aARaijyqitiBRDAWPYZqrb&#10;w8jipdRl8mz2jqxxTApwMXuC57mruzzbjcegqnaodq/nV2VhHFt/iegCnJJJdT/uxhAcAmr1vAkI&#10;9WPUnvUcYWNdx49KdG7OcjvQBaz2FOXgZqMYXGaWRsfKKYDlO+TPYU2ZucU9RsjqsW3PmgBl5/q4&#10;/rVKrt9wkY+tUqlgalLSUVQC0dKSq97N5NszdzwKAMi/k+0vJ6dBVGCMyWDxn7ydKmVqngChiR36&#10;1IGdDkAEdRWlEwlQA/eHSqkkXk3DL2PIpyMUYEUAWWjDAgjmmRs0T7G6dqsKRIuR96myIGGD1oAx&#10;tctf31texj5o3GfcVoX6+bp5+lPuIjJaSI3pxSRHztOH+7QM5zTZvJv1BOA3FdZuzFmuHuSYLzI4&#10;Ktmuus5hNaqw7igRDN96qrjmrU3WqcjUgIRIY7e6lH8U6J9QFJP6kVi6afO8UIw6Dn9a1pONKjP/&#10;AD0llf8ADgD+RrJ8Ond4jZfRQaEB6A33q8u+LzYOmrntIf5V6k4+avLPjCh26XL2/eL/AOg1Fb4G&#10;dOE/jI8pmOIm+lJjbGo9BSS8pj1NOJya4z2Op1vw70Eaz4iSWZM21p+9fPQt/CPz5/CvdgO1cb8M&#10;9KGn+FI7hlxLdsZT/u9F/Tn8a7VFLMAO9dtKNonjYmpz1H5Do0LNwKtK/l8Dr60YEabV/E1ETWpz&#10;l1H3Ch3CRs57Cq0LndijUX22jUAcRqrmW6kY9SaxbH5vEDMf+WaE/pWxdDdIT71j6Z899fyDspUf&#10;icVmNneaK/8AxL0B67atW8O6bdVDSx/ocf8Auitu3X0qkBaiQKM1l3rm5vVjH3U61fu5/Jj2r941&#10;TtYj94/eamIsxBY0Ltwqiq4lMshkbv0HoKbdyGSQQR/cX7x9TUTXEUAwTvYfwigC2oaU5JwoqYTo&#10;vyRDcfWsuKS4vn2j5U9ula8UKW0fq1ADlyo3OfmPQU+JSx3Go1BlbParGQgwKYDbh9q4qvHSTPua&#10;nRfeFADb/wD5Zj2NUquah9+Me1U6l7galFFFUAtY+rS7pFjB4Xk1rk4BNYFwfMldvU0mBTJwakik&#10;w1Iy1CcqakRoXKeZCJB95f5VWVdye9WLSXeNp+hpjp5MhXselMYQNg4q3ww561Txhtwq1EcrQgEd&#10;flIqnZAoksLfwscfSrj7h0qn5uL7Yf4koA5nWY9l0T61peH7nfbtETypqDXY8/NWbo9z5F8ATw/F&#10;AzqZ6zpmwCfQVflO5c1lXrYhk9xikAXn7vT7RM8rbgn6klv6is7wnH5mtXU3ZSBWjrWI5JEHSNVj&#10;/wC+VC/0qLwdblLWe4PWWY4+goQjtJBzXnfxdti/hu1uAM+VcDJ9AQR/hXo7jpXMePLH7f4Pv4QM&#10;sse9R7rz/SiavFo0oy5aiZ86MckfWrOn2j6hqNvaR/fmkVB+JqmW+YCu4+F2mfbfFP2llzHaRl8/&#10;7R4H9a4oxu7HsVJ8sHI9rtLdLSzht4xhIkCKPYDFX7ddqFz1PSqygsQB1NWXYKNo6Cu88MVmyaYT&#10;TN9G6mBPB9/NQ6vJi2x61LCcVn6s+7Cik9gObm43E9hmsjQhutrmU/xyAf1rW1A+Xa3D+kbfyqjo&#10;UeNIjOPvOT+VSM7DShm3Uelb9uoVNx7CsPRhujFbV0/lW4QdW4qkIpSMZ5yT0zTrm7jsYAzZLvwi&#10;qMk0sKhVyeB1NUpGE9wZiM44UegoAhLTyjLnykP8Knk/U0Q23mMFUYX+dTbRnJq5agDk0WAu28aW&#10;0OAADSANK/tShTIfarCKFGBTAFUIuBUcrYFSMcCqcr5NADerVYgGWFVlq7brxmgCtqH+tX/dqnVv&#10;UP8AXj/dqpUPcZqUUUVYiK5fy7d29qww1aWqSbYVTuxrG381LAtbRjJFMKxHqasblaJcelVJrdpA&#10;SnHvmgCWGNFk3A1PMglTH8Q6Vz08l5YvuOWX61fstWiuQBnDelAFhehVhyKliODiiRRIN69e/vUW&#10;4g0AWHasy7IW4hkHZtp/Gr5bclY+qy+Xblv7pB/WgYzVBviJ9q5YsY5cjqpzXUXDeZbg+ormbpcS&#10;GkB1NrcCe1VweoqAxie8toD0kmRT9M1m6LdYDQk+4rUjJXUomX/lnHJJ+IU4/WhgZ+sT+Z50vTex&#10;b8zmtvRI1j0m1Cjjywfz5rmNZfbbN9DXUaBIJtGtWHaMA/UU1uI6NvuKfaqGoKstpJG3IZSDV7OY&#10;V+lZ903yMPamB8v6tbmy1m6tSMeVIyj6Z4r2P4T6b9m8OSXrLh7qQkf7q8D9c15z48sGj8Xkxrn7&#10;SAVA7t0r3fw9pq6fo1lYqMCGFVb645/WsKcfeO2vVvTS7mrCu1S5/ConfJqWeQKuB0FU92TW5xEm&#10;6lB5qHNKGwtAFuFssaz74lpM1IlwI356GoblgxBBBpAc/r/yaTct/sYpNFh26Pbe6k/rSeJnVdGn&#10;G4ZOAB+Iqa0Vxp+nxJ/FCCfzpAdR4dTdE5I6Grt0++5I7LxS6bEtpp/0GTWXqOox6bZS3cxztHA7&#10;sewqgJby55FtGeTy/sKYGCisfSpJ3ha4uT+9lO4j09q044pblsIOPWgCTzcsAoya07SFiNz8Cm21&#10;hHbruflqs788dhQBOD2HSpB0qFOlSE4FMCOZ8CqOdzU64lycU2McZNAE0a5YCtBBhcVXtk/iNWhQ&#10;Bm3/APx8f8BqrVm+Obk+wFVah7jNWkJCjJOAKWs3Wpmhsvl6scVYjP1G8WWckN8q8Cs4zqzbUYM3&#10;oDmqcVkb1nklkYKDjAPWtKxsre1OIIwCfvMeSakBYftfZdq/7Rq/F5gXDkGkLBetMNwBQA+a0S5j&#10;K7sN+lc3qOk3FqfNjBUr0Za6AXPpUyTO4xtyPcU7Ac7pWvbpBa3J2yjoT0NdD8sq5qrd6RYXvM1o&#10;ofqHT5WH4ilS3e1QCN2kUf3utICRkKHjpWPrULSWcgXqRxWtJcBY92KyNQ1CNYmZyFUCkwKdtKZL&#10;JM9dvNZd6PmJ9as6bcLPb7k+6ScVHeLQMzoJjBcK47Gultpt7zyA8fZ8A+5df6Zrl/LaSZUQZZjg&#10;D3rpNPsblPOteGlXYWweAOf8RQ2gMjWMuu0d+K3/AAxL5cf2ZjweVrP1XTLmC7g8yMGJ+Q4ORx2q&#10;HzGtmVozhlORQnfUD0MH90PpWXevgGrNldC5sI5VP3hzWbqTEc02I4vUNCGreMtJkK5WGQu/0AyP&#10;1xXpyjyYsd+9YGgxI13NdOOUXav41p3NwccdKSVhttjJ5st1qEPVeSbd25pqyGmhFvfzSzMVj461&#10;VD8025uwox6UADzAJl+tROr7TtkUVQnu9wp0krFevWkBieIS32ZAXyHkA6V1mnRER26tyViUD2GK&#10;5jU7Oa9ks4oQCTMowTjJJwP512ljGRetEVx5Z2Y9COP6ULcDauAws1jQgM3rXD69BfaprdrYwxFo&#10;rf8AeTNn5FJ6DPc11usX6WSgFhlV3H2qpp0yXNmsiEFn+Yn1NUwGW1ksEah/mI/KtyNokjHl46Vm&#10;MHBpA7LQBqZL85owelZy3LKa1ImEkav60wJU+VeahnmCrRLMEWsue4Mj7RQBIpMslXoY9xHoKr20&#10;JxjuetacaBRQgJEGBin0gpaAMm6Obl/rUFSTnM7n/aNR1DGalZmurus19mrTqnqahrNs9iDVsRzq&#10;L5USoOtXYx5aAnqaqj5pfYc1M1wu3kdKkBXJY0gQdWYAVQn1NUO1BuY9AKakF3dHdO5ij/ujqaLg&#10;aBuYEbag3v2A5q1blgd8nBPQVUhijgTESfj3NTDeepwKYFwyjFM83NVvlHrUsYL9AAKLgPIEgwUD&#10;D6VlanoFpqMJRg8THuh/pWyg2n1qYHIoA4KHRLnSF2EiWEHh1HT6jtUd0uRXoDQqw5Uc+1cZrtsN&#10;OldnYJCRuVmOABSasM50yNb3CTJ95GyK0bLxGtpfTTyp+7lXaxZsY5zXLah4gtRuFvmY+vQVy19q&#10;UtzJmV+B0UdBWcmtilFnsTaxY3NlBZWLoYoh8o8zcf55qhOvevM7W6I2Z4I6V3Gj3zXdrtkk3sO5&#10;PNEGkrA49To9A1AwTm2c/I/3c9jWrqfMea5FiUcMpwQcg10Ed79t08N/GvDCtCC5o4CWcjk/eanz&#10;y5NQ2p2WaD15qOVqQDGfLU7fgVX3c0pemBN5uKzp5izk1NJJhSazWfJoGOkfPFQ6heyRukERwxGW&#10;b0FLmql6D9vY/wCwuP1oA09HvIhq9i94T5cUobK9M9sj2PNX9A8UwzeIrmC6Ai3zPsc8DIJ4Oelc&#10;wr/MRnkVZ8R2aJbWGvQYQz8SKP76nBP44qdhEvjDXnuILloCS0z+XGB6dP5VreFVult48khcDOa5&#10;SeSJNeigkAKZDKD2yAR/OvT9NtgkKHaFUDgVQGhkMORSFFNNZwKge4xTAseXGOTTzdKi4HAFZcty&#10;x6UxIri49l9TRcCxNdGVtqZJqza2pB3Nyx/SltrRIhwMt3Y1owxgUWAkhiCipqO1IaYEi0vamp0p&#10;ZDiNj6CgDEY5Yn1NNpaSoGatQ3cfm2si98cVNQeQRViOTY7IyT1NZdzO7NsTOTxxWnqgMU7x+h4q&#10;pZQ/MZ3/AOAj+tQBasLSO1i3SKDM3U+ntVr5fTP1quZOafv4oAm3UecF61XaTFRbyTgd6ANCMrJ8&#10;xXip/u/SoIxtQD0FPB3rz07UwJfMyOKUMe5qpcXUNnA888ixxoMszHAArzDxN8R5ppHs9H+RehlP&#10;B/8Arfz+lTKaRcKbnsei6p4q0nRgy3V4glH/ACxQ7n/IdPxxXk3jjxu/iWWK3t42hsoSWCsfmdvU&#10;/wCH1rlHlmLlp5TJI53O3qTULkAFqhzbNOWK2JEkIGKp3bspEgyQpyR7U+OQO2BT5E3IRiktwb0s&#10;WUlyilTwRnNbmh3pju0AY/N8pz3FcvZyqyCInDJxj2rTtZ1hnBB+YUPQErnohuFZzExAlUZI9R61&#10;PaXf2ebaT8j8GsG6k+3adbXYYBo8xOwHIzyD60ywupXPkytvKnhvWrjNMicHE9FjcLAnPaoJpc1F&#10;G37lAT0UVHI/NUZjg1IXqLdxUbyUAE8nyVS3c0txLnAqJDmmMnTlh7ml1GILJHLjgjaf6U+2XdKP&#10;atFrdJ4HWQfKRQBzUpAbIFU/EF81xpul2SjBi80k56hmGP5Gr76fdmbYgVo84EhP9K2T4eXyU8yw&#10;FyAPvFeaQjmdIsW1fxJFdzkraRMuCf48AAfhxXrrMFUBSMY4rkItCgcAfY7yA/7BPFXP7KvokAh1&#10;O5QDoLiIMPzwKYG+Uz/EKb5Cnq2axLRdaS9SOVElhPWVHAA/DrWzcW2pRsz208EkfZJI+R+IP9KY&#10;EyQxjouT71aRM1zyazdRyGO6s1VgcHDGte0v1l/h20IDTRMVPH1qOJ1ce9SgYNMCSikp6igBVGBU&#10;V0222c+oxU1U9QbEKr6mhgZ1JRRWYzU3D1pfxqtTSSO9aCMTW4i+pY7FQc1RkmCAKOg4Fausf6gS&#10;fxDjNcu8jGTBPepYGikm6rBOFH0qlb9qty8GkBG7VJarukz6VXetCxUeXn3oAnIxgetVtQ1G30qy&#10;kurqQJGgySatZwrN3ryfxxfXF1rotJXzBEgkVB0LHPJ/KoqT5I3NqFL2s1EwPGvja71KZUViiuf3&#10;EGeFH99vU/y/Wuft12xjJJx8zMT1Nc/PPJPqksshy3mEfTBrdgObQH1b+lSo2V3uzSpNN8sdEgeX&#10;5+TUnDLz3qhdMVwwPIq7HzGv0ptGaZWkQ2z+aOYz94envVsMHQMDnIpWUMuD0xVOyJVpYgflRvlz&#10;2pblWsyGdfLuUkQ/MD2rSyVYMPvGqjKPM+tbqRJKlqzDknaffFU9hJanQeF99wXs50PkXC7Tn17E&#10;fSkSGaxvTBMFPlsVzjniuw8M6XbXd0qSBgqjI2nFdVf+EdInd7h4XMjdTurKCd7o3q8qSi9zlbe6&#10;E0Cspzxg/WnM+OtZ8CC1ubiGMnYrcZqZnYjrXQcRK0uBVeSeoZHb1qsznNAErybnqaKqY+/W3oNp&#10;He6lFDLu2HJODjpTQEtpHhcnvU8lwrTi1HAC7nb29K7ePTraJFSNdqgcAVIml2MjZktIZGIxuaMZ&#10;/PFOwji7RBNKBEhKjq2P0FdB5N35YYRYXHGWFXp7C3t4W8mPy1Xoq9KhhlcDbnK+hosBT23meI//&#10;AB4VPAL8sAI8k9twq5LGqbSvcZohYrIrDqDQAmJFP7+3x74z+oqZDH0BK/rV5vX1qIxI3VBn1pgV&#10;LizhnGZUB/2hVT+zfK5iORWwsC5BBYfjUd3EsK+bHlT3A6UAVIGZCAeCK01O5QapoolCsw5PpVsD&#10;AwKAHCpgOKgqcdBQAVm6g2ZVX0FadY94c3T+1JgV6KKSoGf/2VBLAQItABQABgAIAAAAIQCKFT+Y&#10;DAEAABUCAAATAAAAAAAAAAAAAAAAAAAAAABbQ29udGVudF9UeXBlc10ueG1sUEsBAi0AFAAGAAgA&#10;AAAhADj9If/WAAAAlAEAAAsAAAAAAAAAAAAAAAAAPQEAAF9yZWxzLy5yZWxzUEsBAi0AFAAGAAgA&#10;AAAhAAM0EsRZAwAAMAcAAA4AAAAAAAAAAAAAAAAAPAIAAGRycy9lMm9Eb2MueG1sUEsBAi0AFAAG&#10;AAgAAAAhAFhgsxu6AAAAIgEAABkAAAAAAAAAAAAAAAAAwQUAAGRycy9fcmVscy9lMm9Eb2MueG1s&#10;LnJlbHNQSwECLQAUAAYACAAAACEAUMfq6NgAAAAFAQAADwAAAAAAAAAAAAAAAACyBgAAZHJzL2Rv&#10;d25yZXYueG1sUEsBAi0ACgAAAAAAAAAhAGLOKsWTNgAAkzYAABUAAAAAAAAAAAAAAAAAtwcAAGRy&#10;cy9tZWRpYS9pbWFnZTEuanBlZ1BLBQYAAAAABgAGAH0BAAB9PgAAAAA=&#10;" strokecolor="#94b6d2 [3204]" strokeweight="5pt">
                      <v:fill r:id="rId10" o:title="" recolor="t" rotate="t" type="frame"/>
                      <v:stroke joinstyle="miter"/>
                      <w10:anchorlock/>
                    </v:oval>
                  </w:pict>
                </mc:Fallback>
              </mc:AlternateContent>
            </w:r>
            <w:bookmarkEnd w:id="0"/>
          </w:p>
        </w:tc>
        <w:tc>
          <w:tcPr>
            <w:tcW w:w="720" w:type="dxa"/>
          </w:tcPr>
          <w:p w:rsidR="001B2ABD" w:rsidRDefault="001B2ABD" w:rsidP="000C45FF">
            <w:pPr>
              <w:tabs>
                <w:tab w:val="left" w:pos="990"/>
              </w:tabs>
            </w:pPr>
          </w:p>
        </w:tc>
        <w:tc>
          <w:tcPr>
            <w:tcW w:w="6470" w:type="dxa"/>
            <w:vAlign w:val="bottom"/>
          </w:tcPr>
          <w:sdt>
            <w:sdtPr>
              <w:id w:val="-884641814"/>
              <w:placeholder>
                <w:docPart w:val="EF89BEDD678E46329052D04A8A82EC39"/>
              </w:placeholder>
              <w:temporary/>
              <w:showingPlcHdr/>
              <w15:appearance w15:val="hidden"/>
            </w:sdtPr>
            <w:sdtEndPr/>
            <w:sdtContent>
              <w:p w:rsidR="001B2ABD" w:rsidRDefault="001B2ABD" w:rsidP="001B2ABD">
                <w:pPr>
                  <w:pStyle w:val="Title"/>
                </w:pPr>
                <w:r>
                  <w:t>Name</w:t>
                </w:r>
                <w:r>
                  <w:br/>
                  <w:t>Here</w:t>
                </w:r>
              </w:p>
            </w:sdtContent>
          </w:sdt>
          <w:sdt>
            <w:sdtPr>
              <w:rPr>
                <w:spacing w:val="23"/>
                <w:w w:val="83"/>
              </w:rPr>
              <w:id w:val="2107002140"/>
              <w:placeholder>
                <w:docPart w:val="89C16762B3FA4A86AB91CF03E19394EF"/>
              </w:placeholder>
              <w:temporary/>
              <w:showingPlcHdr/>
              <w15:appearance w15:val="hidden"/>
            </w:sdtPr>
            <w:sdtEndPr>
              <w:rPr>
                <w:spacing w:val="0"/>
                <w:w w:val="86"/>
              </w:rPr>
            </w:sdtEndPr>
            <w:sdtContent>
              <w:p w:rsidR="001B2ABD" w:rsidRDefault="001B2ABD" w:rsidP="001B2ABD">
                <w:pPr>
                  <w:pStyle w:val="Subtitle"/>
                </w:pPr>
                <w:r w:rsidRPr="009260CD">
                  <w:rPr>
                    <w:spacing w:val="23"/>
                    <w:w w:val="83"/>
                  </w:rPr>
                  <w:t>JOB TITLE HER</w:t>
                </w:r>
                <w:r w:rsidRPr="009260CD">
                  <w:rPr>
                    <w:spacing w:val="26"/>
                    <w:w w:val="83"/>
                  </w:rPr>
                  <w:t>E</w:t>
                </w:r>
              </w:p>
            </w:sdtContent>
          </w:sdt>
        </w:tc>
      </w:tr>
      <w:tr w:rsidR="001B2ABD" w:rsidTr="001B2ABD">
        <w:tc>
          <w:tcPr>
            <w:tcW w:w="3600" w:type="dxa"/>
          </w:tcPr>
          <w:sdt>
            <w:sdtPr>
              <w:id w:val="-1711873194"/>
              <w:placeholder>
                <w:docPart w:val="9AEF784819CE4F8CB28BDA223DFD3642"/>
              </w:placeholder>
              <w:temporary/>
              <w:showingPlcHdr/>
              <w15:appearance w15:val="hidden"/>
            </w:sdtPr>
            <w:sdtEndPr/>
            <w:sdtContent>
              <w:p w:rsidR="001B2ABD" w:rsidRDefault="00036450" w:rsidP="00036450">
                <w:pPr>
                  <w:pStyle w:val="Heading3"/>
                </w:pPr>
                <w:r w:rsidRPr="00D5459D">
                  <w:t>Profile</w:t>
                </w:r>
              </w:p>
            </w:sdtContent>
          </w:sdt>
          <w:sdt>
            <w:sdtPr>
              <w:id w:val="355866036"/>
              <w:placeholder>
                <w:docPart w:val="432F070F46B44365AE08ED2E0BB78371"/>
              </w:placeholder>
              <w:temporary/>
              <w:showingPlcHdr/>
              <w15:appearance w15:val="hidden"/>
            </w:sdtPr>
            <w:sdtEndPr/>
            <w:sdtContent>
              <w:p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9260CD" w:rsidRDefault="009260CD" w:rsidP="009260CD"/>
              <w:p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rsidR="00036450" w:rsidRDefault="00036450" w:rsidP="00036450"/>
          <w:sdt>
            <w:sdtPr>
              <w:id w:val="-1954003311"/>
              <w:placeholder>
                <w:docPart w:val="6EBD85BEB24E4F64964BAD2916201B25"/>
              </w:placeholder>
              <w:temporary/>
              <w:showingPlcHdr/>
              <w15:appearance w15:val="hidden"/>
            </w:sdtPr>
            <w:sdtEndPr/>
            <w:sdtContent>
              <w:p w:rsidR="00036450" w:rsidRPr="00CB0055" w:rsidRDefault="00CB0055" w:rsidP="00CB0055">
                <w:pPr>
                  <w:pStyle w:val="Heading3"/>
                </w:pPr>
                <w:r w:rsidRPr="00CB0055">
                  <w:t>Contact</w:t>
                </w:r>
              </w:p>
            </w:sdtContent>
          </w:sdt>
          <w:sdt>
            <w:sdtPr>
              <w:id w:val="1111563247"/>
              <w:placeholder>
                <w:docPart w:val="654341B670F54A1BB5403C6790FFA642"/>
              </w:placeholder>
              <w:temporary/>
              <w:showingPlcHdr/>
              <w15:appearance w15:val="hidden"/>
            </w:sdtPr>
            <w:sdtEndPr/>
            <w:sdtContent>
              <w:p w:rsidR="004D3011" w:rsidRDefault="004D3011" w:rsidP="004D3011">
                <w:r w:rsidRPr="004D3011">
                  <w:t>PHONE:</w:t>
                </w:r>
              </w:p>
            </w:sdtContent>
          </w:sdt>
          <w:sdt>
            <w:sdtPr>
              <w:id w:val="-324128318"/>
              <w:placeholder>
                <w:docPart w:val="D5CB68A70A2842DFAA9D9ACF16EF03D8"/>
              </w:placeholder>
              <w:temporary/>
              <w:showingPlcHdr/>
              <w15:appearance w15:val="hidden"/>
            </w:sdtPr>
            <w:sdtEndPr/>
            <w:sdtContent>
              <w:p w:rsidR="004D3011" w:rsidRDefault="004D3011" w:rsidP="004D3011">
                <w:r>
                  <w:t>678-555-0103</w:t>
                </w:r>
              </w:p>
            </w:sdtContent>
          </w:sdt>
          <w:p w:rsidR="004D3011" w:rsidRPr="004D3011" w:rsidRDefault="004D3011" w:rsidP="004D3011"/>
          <w:sdt>
            <w:sdtPr>
              <w:id w:val="67859272"/>
              <w:placeholder>
                <w:docPart w:val="DB3632FE8E3A4CA9A58DB805624D02B8"/>
              </w:placeholder>
              <w:temporary/>
              <w:showingPlcHdr/>
              <w15:appearance w15:val="hidden"/>
            </w:sdtPr>
            <w:sdtEndPr/>
            <w:sdtContent>
              <w:p w:rsidR="004D3011" w:rsidRDefault="004D3011" w:rsidP="004D3011">
                <w:r w:rsidRPr="004D3011">
                  <w:t>WEBSITE:</w:t>
                </w:r>
              </w:p>
            </w:sdtContent>
          </w:sdt>
          <w:sdt>
            <w:sdtPr>
              <w:id w:val="-720132143"/>
              <w:placeholder>
                <w:docPart w:val="0D2A8E4EE0574E6CBABCE7FBC33F5838"/>
              </w:placeholder>
              <w:temporary/>
              <w:showingPlcHdr/>
              <w15:appearance w15:val="hidden"/>
            </w:sdtPr>
            <w:sdtEndPr/>
            <w:sdtContent>
              <w:p w:rsidR="004D3011" w:rsidRDefault="00E4381A" w:rsidP="004D3011">
                <w:r>
                  <w:t>Website goes here</w:t>
                </w:r>
              </w:p>
            </w:sdtContent>
          </w:sdt>
          <w:p w:rsidR="004D3011" w:rsidRDefault="004D3011" w:rsidP="004D3011"/>
          <w:sdt>
            <w:sdtPr>
              <w:id w:val="-240260293"/>
              <w:placeholder>
                <w:docPart w:val="3BF69D9A3E5C44F6B6C5156AAB2A741D"/>
              </w:placeholder>
              <w:temporary/>
              <w:showingPlcHdr/>
              <w15:appearance w15:val="hidden"/>
            </w:sdtPr>
            <w:sdtEndPr/>
            <w:sdtContent>
              <w:p w:rsidR="004D3011" w:rsidRDefault="004D3011" w:rsidP="004D3011">
                <w:r w:rsidRPr="004D3011">
                  <w:t>EMAIL:</w:t>
                </w:r>
              </w:p>
            </w:sdtContent>
          </w:sdt>
          <w:sdt>
            <w:sdtPr>
              <w:id w:val="-1223903890"/>
              <w:placeholder>
                <w:docPart w:val="48829EAECB2B4C538A9E5600C819AA65"/>
              </w:placeholder>
              <w:temporary/>
              <w:showingPlcHdr/>
              <w15:appearance w15:val="hidden"/>
            </w:sdtPr>
            <w:sdtEndPr>
              <w:rPr>
                <w:rStyle w:val="Hyperlink"/>
                <w:color w:val="B85A22" w:themeColor="accent2" w:themeShade="BF"/>
                <w:u w:val="single"/>
              </w:rPr>
            </w:sdtEndPr>
            <w:sdtContent>
              <w:p w:rsidR="00036450" w:rsidRPr="00E4381A" w:rsidRDefault="00E4381A" w:rsidP="004D3011">
                <w:pPr>
                  <w:rPr>
                    <w:rStyle w:val="Hyperlink"/>
                  </w:rPr>
                </w:pPr>
                <w:r w:rsidRPr="00E4381A">
                  <w:rPr>
                    <w:rStyle w:val="Hyperlink"/>
                  </w:rPr>
                  <w:t>someone@example.com</w:t>
                </w:r>
                <w:hyperlink r:id="rId11" w:history="1"/>
              </w:p>
            </w:sdtContent>
          </w:sdt>
          <w:sdt>
            <w:sdtPr>
              <w:id w:val="-1444214663"/>
              <w:placeholder>
                <w:docPart w:val="67618B95B5044AC59DB10A0014D7906C"/>
              </w:placeholder>
              <w:temporary/>
              <w:showingPlcHdr/>
              <w15:appearance w15:val="hidden"/>
            </w:sdtPr>
            <w:sdtEndPr/>
            <w:sdtContent>
              <w:p w:rsidR="004D3011" w:rsidRPr="00CB0055" w:rsidRDefault="00CB0055" w:rsidP="00CB0055">
                <w:pPr>
                  <w:pStyle w:val="Heading3"/>
                </w:pPr>
                <w:r w:rsidRPr="00CB0055">
                  <w:t>Hobbies</w:t>
                </w:r>
              </w:p>
            </w:sdtContent>
          </w:sdt>
          <w:sdt>
            <w:sdtPr>
              <w:id w:val="1444813694"/>
              <w:placeholder>
                <w:docPart w:val="B502CC2617B244C2AAF659C1B054CA03"/>
              </w:placeholder>
              <w:temporary/>
              <w:showingPlcHdr/>
              <w15:appearance w15:val="hidden"/>
            </w:sdtPr>
            <w:sdtEndPr/>
            <w:sdtContent>
              <w:p w:rsidR="004D3011" w:rsidRDefault="004D3011" w:rsidP="004D3011">
                <w:r w:rsidRPr="004D3011">
                  <w:t>Hobby #1</w:t>
                </w:r>
              </w:p>
            </w:sdtContent>
          </w:sdt>
          <w:sdt>
            <w:sdtPr>
              <w:id w:val="127826779"/>
              <w:placeholder>
                <w:docPart w:val="0639114629144B07B6D04FE2C362615E"/>
              </w:placeholder>
              <w:temporary/>
              <w:showingPlcHdr/>
              <w15:appearance w15:val="hidden"/>
            </w:sdtPr>
            <w:sdtEndPr/>
            <w:sdtContent>
              <w:p w:rsidR="004D3011" w:rsidRDefault="004D3011" w:rsidP="004D3011">
                <w:r w:rsidRPr="004D3011">
                  <w:t>Hobby #2</w:t>
                </w:r>
              </w:p>
            </w:sdtContent>
          </w:sdt>
          <w:sdt>
            <w:sdtPr>
              <w:id w:val="-1460640448"/>
              <w:placeholder>
                <w:docPart w:val="401201AA874D4C0FB819F030003FEA22"/>
              </w:placeholder>
              <w:temporary/>
              <w:showingPlcHdr/>
              <w15:appearance w15:val="hidden"/>
            </w:sdtPr>
            <w:sdtEndPr/>
            <w:sdtContent>
              <w:p w:rsidR="004D3011" w:rsidRDefault="004D3011" w:rsidP="004D3011">
                <w:r w:rsidRPr="004D3011">
                  <w:t>Hobby #3</w:t>
                </w:r>
              </w:p>
            </w:sdtContent>
          </w:sdt>
          <w:sdt>
            <w:sdtPr>
              <w:id w:val="-1376452077"/>
              <w:placeholder>
                <w:docPart w:val="40682A66B52048388463961FD921B520"/>
              </w:placeholder>
              <w:temporary/>
              <w:showingPlcHdr/>
              <w15:appearance w15:val="hidden"/>
            </w:sdtPr>
            <w:sdtEndPr/>
            <w:sdtContent>
              <w:p w:rsidR="004D3011" w:rsidRPr="004D3011" w:rsidRDefault="004D3011" w:rsidP="004D3011">
                <w:r w:rsidRPr="004D3011">
                  <w:t>Hobby #4</w:t>
                </w:r>
              </w:p>
            </w:sdtContent>
          </w:sdt>
        </w:tc>
        <w:tc>
          <w:tcPr>
            <w:tcW w:w="720" w:type="dxa"/>
          </w:tcPr>
          <w:p w:rsidR="001B2ABD" w:rsidRDefault="001B2ABD" w:rsidP="000C45FF">
            <w:pPr>
              <w:tabs>
                <w:tab w:val="left" w:pos="990"/>
              </w:tabs>
            </w:pPr>
          </w:p>
        </w:tc>
        <w:tc>
          <w:tcPr>
            <w:tcW w:w="6470" w:type="dxa"/>
          </w:tcPr>
          <w:sdt>
            <w:sdtPr>
              <w:id w:val="1049110328"/>
              <w:placeholder>
                <w:docPart w:val="7B22FCFD912D431E8146846B2D97BB57"/>
              </w:placeholder>
              <w:temporary/>
              <w:showingPlcHdr/>
              <w15:appearance w15:val="hidden"/>
            </w:sdtPr>
            <w:sdtEndPr/>
            <w:sdtContent>
              <w:p w:rsidR="001B2ABD" w:rsidRDefault="00E25A26" w:rsidP="00036450">
                <w:pPr>
                  <w:pStyle w:val="Heading2"/>
                </w:pPr>
                <w:r w:rsidRPr="00036450">
                  <w:t>EDUCATION</w:t>
                </w:r>
              </w:p>
            </w:sdtContent>
          </w:sdt>
          <w:p w:rsidR="00036450" w:rsidRPr="00036450" w:rsidRDefault="002071D3" w:rsidP="00B359E4">
            <w:pPr>
              <w:pStyle w:val="Heading4"/>
            </w:pPr>
            <w:sdt>
              <w:sdtPr>
                <w:id w:val="245614494"/>
                <w:placeholder>
                  <w:docPart w:val="41AA86DFC9174346BAB3169B8D430F7B"/>
                </w:placeholder>
                <w:temporary/>
                <w:showingPlcHdr/>
                <w15:appearance w15:val="hidden"/>
              </w:sdtPr>
              <w:sdtEndPr/>
              <w:sdtContent>
                <w:r w:rsidR="00036450" w:rsidRPr="00036450">
                  <w:t>[School Name]</w:t>
                </w:r>
              </w:sdtContent>
            </w:sdt>
          </w:p>
          <w:p w:rsidR="00036450" w:rsidRPr="00B359E4" w:rsidRDefault="002071D3" w:rsidP="00B359E4">
            <w:pPr>
              <w:pStyle w:val="Date"/>
            </w:pPr>
            <w:sdt>
              <w:sdtPr>
                <w:id w:val="201059472"/>
                <w:placeholder>
                  <w:docPart w:val="296DF72855F246DBB2074C32BA5CD171"/>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37875897059C41A5A01C5DB93C0541BB"/>
                </w:placeholder>
                <w:temporary/>
                <w:showingPlcHdr/>
                <w15:appearance w15:val="hidden"/>
              </w:sdtPr>
              <w:sdtEndPr/>
              <w:sdtContent>
                <w:r w:rsidR="00036450" w:rsidRPr="00B359E4">
                  <w:t>[To]</w:t>
                </w:r>
              </w:sdtContent>
            </w:sdt>
          </w:p>
          <w:p w:rsidR="004D3011" w:rsidRDefault="00036450" w:rsidP="00036450">
            <w:r w:rsidRPr="00036450">
              <w:t>[It’s okay to brag about your GPA, awards, and honors. Feel free to summarize your coursework too.]</w:t>
            </w:r>
          </w:p>
          <w:p w:rsidR="00036450" w:rsidRDefault="00036450" w:rsidP="00036450"/>
          <w:p w:rsidR="00036450" w:rsidRPr="00B359E4" w:rsidRDefault="002071D3" w:rsidP="00B359E4">
            <w:pPr>
              <w:pStyle w:val="Heading4"/>
            </w:pPr>
            <w:sdt>
              <w:sdtPr>
                <w:id w:val="1241451579"/>
                <w:placeholder>
                  <w:docPart w:val="633FE9859EB847249D74BD56EB485125"/>
                </w:placeholder>
                <w:temporary/>
                <w:showingPlcHdr/>
                <w15:appearance w15:val="hidden"/>
              </w:sdtPr>
              <w:sdtEndPr/>
              <w:sdtContent>
                <w:r w:rsidR="00036450" w:rsidRPr="00B359E4">
                  <w:t>[School Name]</w:t>
                </w:r>
              </w:sdtContent>
            </w:sdt>
          </w:p>
          <w:p w:rsidR="00036450" w:rsidRPr="00B359E4" w:rsidRDefault="002071D3" w:rsidP="00B359E4">
            <w:pPr>
              <w:pStyle w:val="Date"/>
            </w:pPr>
            <w:sdt>
              <w:sdtPr>
                <w:id w:val="-2093458329"/>
                <w:placeholder>
                  <w:docPart w:val="B29CF2690A2649B58B7A85C1112485FF"/>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983E0A7588E147ED9BEB7F8CF7CDC8E3"/>
                </w:placeholder>
                <w:temporary/>
                <w:showingPlcHdr/>
                <w15:appearance w15:val="hidden"/>
              </w:sdtPr>
              <w:sdtEndPr/>
              <w:sdtContent>
                <w:r w:rsidR="00036450" w:rsidRPr="00B359E4">
                  <w:t>[To]</w:t>
                </w:r>
              </w:sdtContent>
            </w:sdt>
          </w:p>
          <w:sdt>
            <w:sdtPr>
              <w:id w:val="1702519894"/>
              <w:placeholder>
                <w:docPart w:val="18540FF2E61B481F81C575CBF3A312C5"/>
              </w:placeholder>
              <w:temporary/>
              <w:showingPlcHdr/>
              <w15:appearance w15:val="hidden"/>
            </w:sdtPr>
            <w:sdtEndPr/>
            <w:sdtContent>
              <w:p w:rsidR="00036450" w:rsidRDefault="00036450" w:rsidP="00036450">
                <w:r w:rsidRPr="00036450">
                  <w:t>[It’s okay to brag about your GPA, awards, and honors. Feel free to summarize your coursework too.]</w:t>
                </w:r>
              </w:p>
            </w:sdtContent>
          </w:sdt>
          <w:sdt>
            <w:sdtPr>
              <w:id w:val="1001553383"/>
              <w:placeholder>
                <w:docPart w:val="152509855CF14AB4A95C1DEEB4521A01"/>
              </w:placeholder>
              <w:temporary/>
              <w:showingPlcHdr/>
              <w15:appearance w15:val="hidden"/>
            </w:sdtPr>
            <w:sdtEndPr/>
            <w:sdtContent>
              <w:p w:rsidR="00036450" w:rsidRDefault="00036450" w:rsidP="00036450">
                <w:pPr>
                  <w:pStyle w:val="Heading2"/>
                </w:pPr>
                <w:r w:rsidRPr="00036450">
                  <w:t>WORK EXPERIENCE</w:t>
                </w:r>
              </w:p>
            </w:sdtContent>
          </w:sdt>
          <w:p w:rsidR="00036450" w:rsidRDefault="002071D3" w:rsidP="00B359E4">
            <w:pPr>
              <w:pStyle w:val="Heading4"/>
              <w:rPr>
                <w:bCs/>
              </w:rPr>
            </w:pPr>
            <w:sdt>
              <w:sdtPr>
                <w:id w:val="-1315797015"/>
                <w:placeholder>
                  <w:docPart w:val="B384DB9101B046A58338C0F40B6EC368"/>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43A2E99721B24724B41FDB479AF1555E"/>
                </w:placeholder>
                <w:temporary/>
                <w:showingPlcHdr/>
                <w15:appearance w15:val="hidden"/>
              </w:sdtPr>
              <w:sdtEndPr>
                <w:rPr>
                  <w:bCs/>
                </w:rPr>
              </w:sdtEndPr>
              <w:sdtContent>
                <w:r w:rsidR="00036450" w:rsidRPr="00036450">
                  <w:t>[Job Title]</w:t>
                </w:r>
              </w:sdtContent>
            </w:sdt>
          </w:p>
          <w:p w:rsidR="00036450" w:rsidRPr="00036450" w:rsidRDefault="002071D3" w:rsidP="00B359E4">
            <w:pPr>
              <w:pStyle w:val="Date"/>
            </w:pPr>
            <w:sdt>
              <w:sdtPr>
                <w:id w:val="157580464"/>
                <w:placeholder>
                  <w:docPart w:val="6D06293178014A45B8691A5560EFAC33"/>
                </w:placeholder>
                <w:temporary/>
                <w:showingPlcHdr/>
                <w15:appearance w15:val="hidden"/>
              </w:sdtPr>
              <w:sdtEndPr/>
              <w:sdtContent>
                <w:r w:rsidR="00036450" w:rsidRPr="00036450">
                  <w:t>[Dates From]</w:t>
                </w:r>
              </w:sdtContent>
            </w:sdt>
            <w:r w:rsidR="00036450" w:rsidRPr="00036450">
              <w:t>–</w:t>
            </w:r>
            <w:sdt>
              <w:sdtPr>
                <w:id w:val="-1101104884"/>
                <w:placeholder>
                  <w:docPart w:val="4E950AC43AE74ED395EF5C4BDEA43068"/>
                </w:placeholder>
                <w:temporary/>
                <w:showingPlcHdr/>
                <w15:appearance w15:val="hidden"/>
              </w:sdtPr>
              <w:sdtEndPr/>
              <w:sdtContent>
                <w:r w:rsidR="00036450" w:rsidRPr="00036450">
                  <w:t>[To]</w:t>
                </w:r>
              </w:sdtContent>
            </w:sdt>
          </w:p>
          <w:p w:rsidR="00036450" w:rsidRDefault="002071D3" w:rsidP="00036450">
            <w:sdt>
              <w:sdtPr>
                <w:id w:val="2029511879"/>
                <w:placeholder>
                  <w:docPart w:val="30D9E9EEB2E740BBBCF362CAC3EB35AF"/>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rsidR="004D3011" w:rsidRDefault="004D3011" w:rsidP="00036450"/>
          <w:p w:rsidR="004D3011" w:rsidRPr="004D3011" w:rsidRDefault="002071D3" w:rsidP="00B359E4">
            <w:pPr>
              <w:pStyle w:val="Heading4"/>
              <w:rPr>
                <w:bCs/>
              </w:rPr>
            </w:pPr>
            <w:sdt>
              <w:sdtPr>
                <w:id w:val="1349680342"/>
                <w:placeholder>
                  <w:docPart w:val="DBDE92A38D824A8E8AA2C973C2C038CF"/>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D59BBB75802B4CE1B46393EBE7016199"/>
                </w:placeholder>
                <w:temporary/>
                <w:showingPlcHdr/>
                <w15:appearance w15:val="hidden"/>
              </w:sdtPr>
              <w:sdtEndPr>
                <w:rPr>
                  <w:bCs/>
                </w:rPr>
              </w:sdtEndPr>
              <w:sdtContent>
                <w:r w:rsidR="004D3011" w:rsidRPr="004D3011">
                  <w:t>[Job Title]</w:t>
                </w:r>
              </w:sdtContent>
            </w:sdt>
          </w:p>
          <w:p w:rsidR="004D3011" w:rsidRPr="004D3011" w:rsidRDefault="002071D3" w:rsidP="00B359E4">
            <w:pPr>
              <w:pStyle w:val="Date"/>
            </w:pPr>
            <w:sdt>
              <w:sdtPr>
                <w:id w:val="1427539568"/>
                <w:placeholder>
                  <w:docPart w:val="B85D786B3DCC4810A356767EF4BC013F"/>
                </w:placeholder>
                <w:temporary/>
                <w:showingPlcHdr/>
                <w15:appearance w15:val="hidden"/>
              </w:sdtPr>
              <w:sdtEndPr/>
              <w:sdtContent>
                <w:r w:rsidR="004D3011" w:rsidRPr="004D3011">
                  <w:t>[Dates From]</w:t>
                </w:r>
              </w:sdtContent>
            </w:sdt>
            <w:r w:rsidR="004D3011" w:rsidRPr="004D3011">
              <w:t>–</w:t>
            </w:r>
            <w:sdt>
              <w:sdtPr>
                <w:id w:val="-1046213544"/>
                <w:placeholder>
                  <w:docPart w:val="F7864C4FEAC847C48C977A946F5853C2"/>
                </w:placeholder>
                <w:temporary/>
                <w:showingPlcHdr/>
                <w15:appearance w15:val="hidden"/>
              </w:sdtPr>
              <w:sdtEndPr/>
              <w:sdtContent>
                <w:r w:rsidR="004D3011" w:rsidRPr="004D3011">
                  <w:t>[To]</w:t>
                </w:r>
              </w:sdtContent>
            </w:sdt>
          </w:p>
          <w:p w:rsidR="004D3011" w:rsidRPr="004D3011" w:rsidRDefault="002071D3" w:rsidP="004D3011">
            <w:sdt>
              <w:sdtPr>
                <w:id w:val="-448162616"/>
                <w:placeholder>
                  <w:docPart w:val="435232D0B184435ABA0045CFBAF145CC"/>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p w:rsidR="004D3011" w:rsidRPr="004D3011" w:rsidRDefault="002071D3" w:rsidP="00B359E4">
            <w:pPr>
              <w:pStyle w:val="Heading4"/>
              <w:rPr>
                <w:bCs/>
              </w:rPr>
            </w:pPr>
            <w:sdt>
              <w:sdtPr>
                <w:id w:val="1676228846"/>
                <w:placeholder>
                  <w:docPart w:val="D93CBBB9E89E405C81AC0E189B462315"/>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8BC04C18548D4CFF8858A60EB1E10DBC"/>
                </w:placeholder>
                <w:temporary/>
                <w:showingPlcHdr/>
                <w15:appearance w15:val="hidden"/>
              </w:sdtPr>
              <w:sdtEndPr>
                <w:rPr>
                  <w:bCs/>
                </w:rPr>
              </w:sdtEndPr>
              <w:sdtContent>
                <w:r w:rsidR="004D3011" w:rsidRPr="004D3011">
                  <w:t>[Job Title]</w:t>
                </w:r>
              </w:sdtContent>
            </w:sdt>
          </w:p>
          <w:p w:rsidR="004D3011" w:rsidRPr="004D3011" w:rsidRDefault="002071D3" w:rsidP="00B359E4">
            <w:pPr>
              <w:pStyle w:val="Date"/>
            </w:pPr>
            <w:sdt>
              <w:sdtPr>
                <w:id w:val="-1949918139"/>
                <w:placeholder>
                  <w:docPart w:val="1E68CE1237BB4F31978B2173F5D68986"/>
                </w:placeholder>
                <w:temporary/>
                <w:showingPlcHdr/>
                <w15:appearance w15:val="hidden"/>
              </w:sdtPr>
              <w:sdtEndPr/>
              <w:sdtContent>
                <w:r w:rsidR="004D3011" w:rsidRPr="004D3011">
                  <w:t>[Dates From]</w:t>
                </w:r>
              </w:sdtContent>
            </w:sdt>
            <w:r w:rsidR="004D3011" w:rsidRPr="004D3011">
              <w:t>–</w:t>
            </w:r>
            <w:sdt>
              <w:sdtPr>
                <w:id w:val="1482970291"/>
                <w:placeholder>
                  <w:docPart w:val="CDE8C9DEA88545A7A434321B11602F9F"/>
                </w:placeholder>
                <w:temporary/>
                <w:showingPlcHdr/>
                <w15:appearance w15:val="hidden"/>
              </w:sdtPr>
              <w:sdtEndPr/>
              <w:sdtContent>
                <w:r w:rsidR="004D3011" w:rsidRPr="004D3011">
                  <w:t>[To]</w:t>
                </w:r>
              </w:sdtContent>
            </w:sdt>
          </w:p>
          <w:p w:rsidR="004D3011" w:rsidRPr="004D3011" w:rsidRDefault="002071D3" w:rsidP="004D3011">
            <w:sdt>
              <w:sdtPr>
                <w:id w:val="-1480993500"/>
                <w:placeholder>
                  <w:docPart w:val="FF79DF2F1A8C42398C4432CE3D3BB3DB"/>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sdt>
            <w:sdtPr>
              <w:id w:val="1669594239"/>
              <w:placeholder>
                <w:docPart w:val="81B8649459A5423B937D9795552A40E6"/>
              </w:placeholder>
              <w:temporary/>
              <w:showingPlcHdr/>
              <w15:appearance w15:val="hidden"/>
            </w:sdtPr>
            <w:sdtEndPr/>
            <w:sdtContent>
              <w:p w:rsidR="00036450" w:rsidRDefault="00180329" w:rsidP="00036450">
                <w:pPr>
                  <w:pStyle w:val="Heading2"/>
                </w:pPr>
                <w:r w:rsidRPr="00036450">
                  <w:rPr>
                    <w:rStyle w:val="Heading2Char"/>
                    <w:b/>
                    <w:bCs/>
                    <w:caps/>
                  </w:rPr>
                  <w:t>SKILLS</w:t>
                </w:r>
              </w:p>
            </w:sdtContent>
          </w:sdt>
          <w:p w:rsidR="00036450" w:rsidRPr="004D3011" w:rsidRDefault="00112054" w:rsidP="004D3011">
            <w:pPr>
              <w:rPr>
                <w:color w:val="FFFFFF" w:themeColor="background1"/>
              </w:rPr>
            </w:pPr>
            <w:r w:rsidRPr="00B90CEF">
              <w:rPr>
                <w:noProof/>
                <w:color w:val="000000" w:themeColor="text1"/>
                <w:lang w:val="en-IN" w:eastAsia="en-IN"/>
              </w:rPr>
              <w:drawing>
                <wp:inline distT="0" distB="0" distL="0" distR="0" wp14:anchorId="5AFFFF85" wp14:editId="29FA67EF">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rsidR="0043117B" w:rsidRDefault="002071D3" w:rsidP="000C45FF">
      <w:pPr>
        <w:tabs>
          <w:tab w:val="left" w:pos="990"/>
        </w:tabs>
      </w:pP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71D3" w:rsidRDefault="002071D3" w:rsidP="000C45FF">
      <w:r>
        <w:separator/>
      </w:r>
    </w:p>
  </w:endnote>
  <w:endnote w:type="continuationSeparator" w:id="0">
    <w:p w:rsidR="002071D3" w:rsidRDefault="002071D3"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71D3" w:rsidRDefault="002071D3" w:rsidP="000C45FF">
      <w:r>
        <w:separator/>
      </w:r>
    </w:p>
  </w:footnote>
  <w:footnote w:type="continuationSeparator" w:id="0">
    <w:p w:rsidR="002071D3" w:rsidRDefault="002071D3"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5FF" w:rsidRDefault="000C45FF">
    <w:pPr>
      <w:pStyle w:val="Header"/>
    </w:pPr>
    <w:r>
      <w:rPr>
        <w:noProof/>
        <w:lang w:val="en-IN" w:eastAsia="en-IN"/>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0B3"/>
    <w:rsid w:val="00036450"/>
    <w:rsid w:val="00094499"/>
    <w:rsid w:val="000C45FF"/>
    <w:rsid w:val="000E3FD1"/>
    <w:rsid w:val="00112054"/>
    <w:rsid w:val="001525E1"/>
    <w:rsid w:val="00180329"/>
    <w:rsid w:val="0019001F"/>
    <w:rsid w:val="001A74A5"/>
    <w:rsid w:val="001B2ABD"/>
    <w:rsid w:val="001E0391"/>
    <w:rsid w:val="001E1759"/>
    <w:rsid w:val="001F1ECC"/>
    <w:rsid w:val="002071D3"/>
    <w:rsid w:val="002400EB"/>
    <w:rsid w:val="00256CF7"/>
    <w:rsid w:val="00281FD5"/>
    <w:rsid w:val="0030481B"/>
    <w:rsid w:val="003156FC"/>
    <w:rsid w:val="003254B5"/>
    <w:rsid w:val="0037121F"/>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775E1"/>
    <w:rsid w:val="007867A0"/>
    <w:rsid w:val="007927F5"/>
    <w:rsid w:val="00802CA0"/>
    <w:rsid w:val="009260CD"/>
    <w:rsid w:val="00952C25"/>
    <w:rsid w:val="00A020B3"/>
    <w:rsid w:val="00A2118D"/>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ABE5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goeshere@example.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apnil%20Pawar\AppData\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F89BEDD678E46329052D04A8A82EC39"/>
        <w:category>
          <w:name w:val="General"/>
          <w:gallery w:val="placeholder"/>
        </w:category>
        <w:types>
          <w:type w:val="bbPlcHdr"/>
        </w:types>
        <w:behaviors>
          <w:behavior w:val="content"/>
        </w:behaviors>
        <w:guid w:val="{ED8BEDC8-40B7-454E-A6BB-A3CE94758FA0}"/>
      </w:docPartPr>
      <w:docPartBody>
        <w:p w:rsidR="00000000" w:rsidRDefault="007B3C32">
          <w:pPr>
            <w:pStyle w:val="EF89BEDD678E46329052D04A8A82EC39"/>
          </w:pPr>
          <w:r>
            <w:t>Name</w:t>
          </w:r>
          <w:r>
            <w:br/>
            <w:t>Here</w:t>
          </w:r>
        </w:p>
      </w:docPartBody>
    </w:docPart>
    <w:docPart>
      <w:docPartPr>
        <w:name w:val="89C16762B3FA4A86AB91CF03E19394EF"/>
        <w:category>
          <w:name w:val="General"/>
          <w:gallery w:val="placeholder"/>
        </w:category>
        <w:types>
          <w:type w:val="bbPlcHdr"/>
        </w:types>
        <w:behaviors>
          <w:behavior w:val="content"/>
        </w:behaviors>
        <w:guid w:val="{76D0442D-FA35-4D02-B57E-09F3E1DAE4A3}"/>
      </w:docPartPr>
      <w:docPartBody>
        <w:p w:rsidR="00000000" w:rsidRDefault="007B3C32">
          <w:pPr>
            <w:pStyle w:val="89C16762B3FA4A86AB91CF03E19394EF"/>
          </w:pPr>
          <w:r w:rsidRPr="009260CD">
            <w:rPr>
              <w:spacing w:val="23"/>
              <w:w w:val="83"/>
            </w:rPr>
            <w:t>JOB TITLE HER</w:t>
          </w:r>
          <w:r w:rsidRPr="009260CD">
            <w:rPr>
              <w:spacing w:val="26"/>
              <w:w w:val="83"/>
            </w:rPr>
            <w:t>E</w:t>
          </w:r>
        </w:p>
      </w:docPartBody>
    </w:docPart>
    <w:docPart>
      <w:docPartPr>
        <w:name w:val="9AEF784819CE4F8CB28BDA223DFD3642"/>
        <w:category>
          <w:name w:val="General"/>
          <w:gallery w:val="placeholder"/>
        </w:category>
        <w:types>
          <w:type w:val="bbPlcHdr"/>
        </w:types>
        <w:behaviors>
          <w:behavior w:val="content"/>
        </w:behaviors>
        <w:guid w:val="{DAB564C5-B47D-404C-9AE3-CC144A4F007E}"/>
      </w:docPartPr>
      <w:docPartBody>
        <w:p w:rsidR="00000000" w:rsidRDefault="007B3C32">
          <w:pPr>
            <w:pStyle w:val="9AEF784819CE4F8CB28BDA223DFD3642"/>
          </w:pPr>
          <w:r w:rsidRPr="00D5459D">
            <w:t>Profile</w:t>
          </w:r>
        </w:p>
      </w:docPartBody>
    </w:docPart>
    <w:docPart>
      <w:docPartPr>
        <w:name w:val="432F070F46B44365AE08ED2E0BB78371"/>
        <w:category>
          <w:name w:val="General"/>
          <w:gallery w:val="placeholder"/>
        </w:category>
        <w:types>
          <w:type w:val="bbPlcHdr"/>
        </w:types>
        <w:behaviors>
          <w:behavior w:val="content"/>
        </w:behaviors>
        <w:guid w:val="{AA3A3B4B-63BA-4A03-83C1-CEF65D87389D}"/>
      </w:docPartPr>
      <w:docPartBody>
        <w:p w:rsidR="00B86CE0" w:rsidRDefault="007B3C32"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B86CE0" w:rsidRDefault="007B3C32" w:rsidP="009260CD"/>
        <w:p w:rsidR="00000000" w:rsidRDefault="007B3C32">
          <w:pPr>
            <w:pStyle w:val="432F070F46B44365AE08ED2E0BB78371"/>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6EBD85BEB24E4F64964BAD2916201B25"/>
        <w:category>
          <w:name w:val="General"/>
          <w:gallery w:val="placeholder"/>
        </w:category>
        <w:types>
          <w:type w:val="bbPlcHdr"/>
        </w:types>
        <w:behaviors>
          <w:behavior w:val="content"/>
        </w:behaviors>
        <w:guid w:val="{0B59E822-06DE-4D63-9CF8-90DEFE3642A2}"/>
      </w:docPartPr>
      <w:docPartBody>
        <w:p w:rsidR="00000000" w:rsidRDefault="007B3C32">
          <w:pPr>
            <w:pStyle w:val="6EBD85BEB24E4F64964BAD2916201B25"/>
          </w:pPr>
          <w:r w:rsidRPr="00CB0055">
            <w:t>Contact</w:t>
          </w:r>
        </w:p>
      </w:docPartBody>
    </w:docPart>
    <w:docPart>
      <w:docPartPr>
        <w:name w:val="654341B670F54A1BB5403C6790FFA642"/>
        <w:category>
          <w:name w:val="General"/>
          <w:gallery w:val="placeholder"/>
        </w:category>
        <w:types>
          <w:type w:val="bbPlcHdr"/>
        </w:types>
        <w:behaviors>
          <w:behavior w:val="content"/>
        </w:behaviors>
        <w:guid w:val="{08FF5170-F27C-4D60-88FF-CF9C4EE94AE5}"/>
      </w:docPartPr>
      <w:docPartBody>
        <w:p w:rsidR="00000000" w:rsidRDefault="007B3C32">
          <w:pPr>
            <w:pStyle w:val="654341B670F54A1BB5403C6790FFA642"/>
          </w:pPr>
          <w:r w:rsidRPr="004D3011">
            <w:t>PHONE:</w:t>
          </w:r>
        </w:p>
      </w:docPartBody>
    </w:docPart>
    <w:docPart>
      <w:docPartPr>
        <w:name w:val="D5CB68A70A2842DFAA9D9ACF16EF03D8"/>
        <w:category>
          <w:name w:val="General"/>
          <w:gallery w:val="placeholder"/>
        </w:category>
        <w:types>
          <w:type w:val="bbPlcHdr"/>
        </w:types>
        <w:behaviors>
          <w:behavior w:val="content"/>
        </w:behaviors>
        <w:guid w:val="{544F52E0-D9B9-4E9F-ADAF-BD2FA936417D}"/>
      </w:docPartPr>
      <w:docPartBody>
        <w:p w:rsidR="00000000" w:rsidRDefault="007B3C32">
          <w:pPr>
            <w:pStyle w:val="D5CB68A70A2842DFAA9D9ACF16EF03D8"/>
          </w:pPr>
          <w:r>
            <w:t>678-555-0103</w:t>
          </w:r>
        </w:p>
      </w:docPartBody>
    </w:docPart>
    <w:docPart>
      <w:docPartPr>
        <w:name w:val="DB3632FE8E3A4CA9A58DB805624D02B8"/>
        <w:category>
          <w:name w:val="General"/>
          <w:gallery w:val="placeholder"/>
        </w:category>
        <w:types>
          <w:type w:val="bbPlcHdr"/>
        </w:types>
        <w:behaviors>
          <w:behavior w:val="content"/>
        </w:behaviors>
        <w:guid w:val="{DB104DB9-9559-4690-8DCE-138DDBDC5494}"/>
      </w:docPartPr>
      <w:docPartBody>
        <w:p w:rsidR="00000000" w:rsidRDefault="007B3C32">
          <w:pPr>
            <w:pStyle w:val="DB3632FE8E3A4CA9A58DB805624D02B8"/>
          </w:pPr>
          <w:r w:rsidRPr="004D3011">
            <w:t>WEBSITE:</w:t>
          </w:r>
        </w:p>
      </w:docPartBody>
    </w:docPart>
    <w:docPart>
      <w:docPartPr>
        <w:name w:val="0D2A8E4EE0574E6CBABCE7FBC33F5838"/>
        <w:category>
          <w:name w:val="General"/>
          <w:gallery w:val="placeholder"/>
        </w:category>
        <w:types>
          <w:type w:val="bbPlcHdr"/>
        </w:types>
        <w:behaviors>
          <w:behavior w:val="content"/>
        </w:behaviors>
        <w:guid w:val="{2119CDAE-F3B7-4D97-AC0D-9D1B24C92DA5}"/>
      </w:docPartPr>
      <w:docPartBody>
        <w:p w:rsidR="00000000" w:rsidRDefault="007B3C32">
          <w:pPr>
            <w:pStyle w:val="0D2A8E4EE0574E6CBABCE7FBC33F5838"/>
          </w:pPr>
          <w:r>
            <w:t>Website goes here</w:t>
          </w:r>
        </w:p>
      </w:docPartBody>
    </w:docPart>
    <w:docPart>
      <w:docPartPr>
        <w:name w:val="3BF69D9A3E5C44F6B6C5156AAB2A741D"/>
        <w:category>
          <w:name w:val="General"/>
          <w:gallery w:val="placeholder"/>
        </w:category>
        <w:types>
          <w:type w:val="bbPlcHdr"/>
        </w:types>
        <w:behaviors>
          <w:behavior w:val="content"/>
        </w:behaviors>
        <w:guid w:val="{102154FD-FA2B-4310-8A4A-6F793D0DA99A}"/>
      </w:docPartPr>
      <w:docPartBody>
        <w:p w:rsidR="00000000" w:rsidRDefault="007B3C32">
          <w:pPr>
            <w:pStyle w:val="3BF69D9A3E5C44F6B6C5156AAB2A741D"/>
          </w:pPr>
          <w:r w:rsidRPr="004D3011">
            <w:t>EMAIL:</w:t>
          </w:r>
        </w:p>
      </w:docPartBody>
    </w:docPart>
    <w:docPart>
      <w:docPartPr>
        <w:name w:val="48829EAECB2B4C538A9E5600C819AA65"/>
        <w:category>
          <w:name w:val="General"/>
          <w:gallery w:val="placeholder"/>
        </w:category>
        <w:types>
          <w:type w:val="bbPlcHdr"/>
        </w:types>
        <w:behaviors>
          <w:behavior w:val="content"/>
        </w:behaviors>
        <w:guid w:val="{1BCEA4C8-BC08-4F32-B563-EC2E121DC357}"/>
      </w:docPartPr>
      <w:docPartBody>
        <w:p w:rsidR="00000000" w:rsidRDefault="007B3C32">
          <w:pPr>
            <w:pStyle w:val="48829EAECB2B4C538A9E5600C819AA65"/>
          </w:pPr>
          <w:r w:rsidRPr="00E4381A">
            <w:rPr>
              <w:rStyle w:val="Hyperlink"/>
            </w:rPr>
            <w:t>someone@example.com</w:t>
          </w:r>
          <w:hyperlink r:id="rId4" w:history="1">
            <w:r>
              <w:rPr>
                <w:rStyle w:val="Hyperlink"/>
              </w:rPr>
              <w:t>mailto:emailgoeshere@example.com</w:t>
            </w:r>
          </w:hyperlink>
        </w:p>
      </w:docPartBody>
    </w:docPart>
    <w:docPart>
      <w:docPartPr>
        <w:name w:val="67618B95B5044AC59DB10A0014D7906C"/>
        <w:category>
          <w:name w:val="General"/>
          <w:gallery w:val="placeholder"/>
        </w:category>
        <w:types>
          <w:type w:val="bbPlcHdr"/>
        </w:types>
        <w:behaviors>
          <w:behavior w:val="content"/>
        </w:behaviors>
        <w:guid w:val="{3CD370C0-D818-47EF-B8FD-79ACDCFDEE07}"/>
      </w:docPartPr>
      <w:docPartBody>
        <w:p w:rsidR="00000000" w:rsidRDefault="007B3C32">
          <w:pPr>
            <w:pStyle w:val="67618B95B5044AC59DB10A0014D7906C"/>
          </w:pPr>
          <w:r w:rsidRPr="00CB0055">
            <w:t>Hobbies</w:t>
          </w:r>
        </w:p>
      </w:docPartBody>
    </w:docPart>
    <w:docPart>
      <w:docPartPr>
        <w:name w:val="B502CC2617B244C2AAF659C1B054CA03"/>
        <w:category>
          <w:name w:val="General"/>
          <w:gallery w:val="placeholder"/>
        </w:category>
        <w:types>
          <w:type w:val="bbPlcHdr"/>
        </w:types>
        <w:behaviors>
          <w:behavior w:val="content"/>
        </w:behaviors>
        <w:guid w:val="{7EEA08C1-3540-47B8-A1BA-C18C3A07053B}"/>
      </w:docPartPr>
      <w:docPartBody>
        <w:p w:rsidR="00000000" w:rsidRDefault="007B3C32">
          <w:pPr>
            <w:pStyle w:val="B502CC2617B244C2AAF659C1B054CA03"/>
          </w:pPr>
          <w:r w:rsidRPr="004D3011">
            <w:t>Hobby #1</w:t>
          </w:r>
        </w:p>
      </w:docPartBody>
    </w:docPart>
    <w:docPart>
      <w:docPartPr>
        <w:name w:val="0639114629144B07B6D04FE2C362615E"/>
        <w:category>
          <w:name w:val="General"/>
          <w:gallery w:val="placeholder"/>
        </w:category>
        <w:types>
          <w:type w:val="bbPlcHdr"/>
        </w:types>
        <w:behaviors>
          <w:behavior w:val="content"/>
        </w:behaviors>
        <w:guid w:val="{923696CC-A7E5-4984-A870-862A2B791CEA}"/>
      </w:docPartPr>
      <w:docPartBody>
        <w:p w:rsidR="00000000" w:rsidRDefault="007B3C32">
          <w:pPr>
            <w:pStyle w:val="0639114629144B07B6D04FE2C362615E"/>
          </w:pPr>
          <w:r w:rsidRPr="004D3011">
            <w:t>Hobby #2</w:t>
          </w:r>
        </w:p>
      </w:docPartBody>
    </w:docPart>
    <w:docPart>
      <w:docPartPr>
        <w:name w:val="401201AA874D4C0FB819F030003FEA22"/>
        <w:category>
          <w:name w:val="General"/>
          <w:gallery w:val="placeholder"/>
        </w:category>
        <w:types>
          <w:type w:val="bbPlcHdr"/>
        </w:types>
        <w:behaviors>
          <w:behavior w:val="content"/>
        </w:behaviors>
        <w:guid w:val="{D72CAEBC-BDA9-41D8-9FBB-5014D97E9373}"/>
      </w:docPartPr>
      <w:docPartBody>
        <w:p w:rsidR="00000000" w:rsidRDefault="007B3C32">
          <w:pPr>
            <w:pStyle w:val="401201AA874D4C0FB819F030003FEA22"/>
          </w:pPr>
          <w:r w:rsidRPr="004D3011">
            <w:t>Hobby #3</w:t>
          </w:r>
        </w:p>
      </w:docPartBody>
    </w:docPart>
    <w:docPart>
      <w:docPartPr>
        <w:name w:val="40682A66B52048388463961FD921B520"/>
        <w:category>
          <w:name w:val="General"/>
          <w:gallery w:val="placeholder"/>
        </w:category>
        <w:types>
          <w:type w:val="bbPlcHdr"/>
        </w:types>
        <w:behaviors>
          <w:behavior w:val="content"/>
        </w:behaviors>
        <w:guid w:val="{FC4F1D6A-BDB3-478E-A0D0-D68EC6581EDB}"/>
      </w:docPartPr>
      <w:docPartBody>
        <w:p w:rsidR="00000000" w:rsidRDefault="007B3C32">
          <w:pPr>
            <w:pStyle w:val="40682A66B52048388463961FD921B520"/>
          </w:pPr>
          <w:r w:rsidRPr="004D3011">
            <w:t>Hobby #4</w:t>
          </w:r>
        </w:p>
      </w:docPartBody>
    </w:docPart>
    <w:docPart>
      <w:docPartPr>
        <w:name w:val="7B22FCFD912D431E8146846B2D97BB57"/>
        <w:category>
          <w:name w:val="General"/>
          <w:gallery w:val="placeholder"/>
        </w:category>
        <w:types>
          <w:type w:val="bbPlcHdr"/>
        </w:types>
        <w:behaviors>
          <w:behavior w:val="content"/>
        </w:behaviors>
        <w:guid w:val="{D983FCBE-32A4-4BC1-BD86-26D39578CA27}"/>
      </w:docPartPr>
      <w:docPartBody>
        <w:p w:rsidR="00000000" w:rsidRDefault="007B3C32">
          <w:pPr>
            <w:pStyle w:val="7B22FCFD912D431E8146846B2D97BB57"/>
          </w:pPr>
          <w:r w:rsidRPr="00036450">
            <w:t>EDUCATION</w:t>
          </w:r>
        </w:p>
      </w:docPartBody>
    </w:docPart>
    <w:docPart>
      <w:docPartPr>
        <w:name w:val="41AA86DFC9174346BAB3169B8D430F7B"/>
        <w:category>
          <w:name w:val="General"/>
          <w:gallery w:val="placeholder"/>
        </w:category>
        <w:types>
          <w:type w:val="bbPlcHdr"/>
        </w:types>
        <w:behaviors>
          <w:behavior w:val="content"/>
        </w:behaviors>
        <w:guid w:val="{601FE2F6-D322-4EE5-BB41-7132161E2D5F}"/>
      </w:docPartPr>
      <w:docPartBody>
        <w:p w:rsidR="00000000" w:rsidRDefault="007B3C32">
          <w:pPr>
            <w:pStyle w:val="41AA86DFC9174346BAB3169B8D430F7B"/>
          </w:pPr>
          <w:r w:rsidRPr="00036450">
            <w:t>[School Name]</w:t>
          </w:r>
        </w:p>
      </w:docPartBody>
    </w:docPart>
    <w:docPart>
      <w:docPartPr>
        <w:name w:val="296DF72855F246DBB2074C32BA5CD171"/>
        <w:category>
          <w:name w:val="General"/>
          <w:gallery w:val="placeholder"/>
        </w:category>
        <w:types>
          <w:type w:val="bbPlcHdr"/>
        </w:types>
        <w:behaviors>
          <w:behavior w:val="content"/>
        </w:behaviors>
        <w:guid w:val="{D618F984-19C7-48B0-8B6E-8E306CF534D3}"/>
      </w:docPartPr>
      <w:docPartBody>
        <w:p w:rsidR="00000000" w:rsidRDefault="007B3C32">
          <w:pPr>
            <w:pStyle w:val="296DF72855F246DBB2074C32BA5CD171"/>
          </w:pPr>
          <w:r w:rsidRPr="00B359E4">
            <w:t>[Dates From]</w:t>
          </w:r>
        </w:p>
      </w:docPartBody>
    </w:docPart>
    <w:docPart>
      <w:docPartPr>
        <w:name w:val="37875897059C41A5A01C5DB93C0541BB"/>
        <w:category>
          <w:name w:val="General"/>
          <w:gallery w:val="placeholder"/>
        </w:category>
        <w:types>
          <w:type w:val="bbPlcHdr"/>
        </w:types>
        <w:behaviors>
          <w:behavior w:val="content"/>
        </w:behaviors>
        <w:guid w:val="{B649A243-A131-4BB6-B6E9-E29965C6692A}"/>
      </w:docPartPr>
      <w:docPartBody>
        <w:p w:rsidR="00000000" w:rsidRDefault="007B3C32">
          <w:pPr>
            <w:pStyle w:val="37875897059C41A5A01C5DB93C0541BB"/>
          </w:pPr>
          <w:r w:rsidRPr="00B359E4">
            <w:t>[To]</w:t>
          </w:r>
        </w:p>
      </w:docPartBody>
    </w:docPart>
    <w:docPart>
      <w:docPartPr>
        <w:name w:val="633FE9859EB847249D74BD56EB485125"/>
        <w:category>
          <w:name w:val="General"/>
          <w:gallery w:val="placeholder"/>
        </w:category>
        <w:types>
          <w:type w:val="bbPlcHdr"/>
        </w:types>
        <w:behaviors>
          <w:behavior w:val="content"/>
        </w:behaviors>
        <w:guid w:val="{68F3EE52-3062-40CA-B04A-11DD098C7F44}"/>
      </w:docPartPr>
      <w:docPartBody>
        <w:p w:rsidR="00000000" w:rsidRDefault="007B3C32">
          <w:pPr>
            <w:pStyle w:val="633FE9859EB847249D74BD56EB485125"/>
          </w:pPr>
          <w:r w:rsidRPr="00B359E4">
            <w:t>[School Name]</w:t>
          </w:r>
        </w:p>
      </w:docPartBody>
    </w:docPart>
    <w:docPart>
      <w:docPartPr>
        <w:name w:val="B29CF2690A2649B58B7A85C1112485FF"/>
        <w:category>
          <w:name w:val="General"/>
          <w:gallery w:val="placeholder"/>
        </w:category>
        <w:types>
          <w:type w:val="bbPlcHdr"/>
        </w:types>
        <w:behaviors>
          <w:behavior w:val="content"/>
        </w:behaviors>
        <w:guid w:val="{1D24266D-2C68-4250-AD5F-BA375AC0A100}"/>
      </w:docPartPr>
      <w:docPartBody>
        <w:p w:rsidR="00000000" w:rsidRDefault="007B3C32">
          <w:pPr>
            <w:pStyle w:val="B29CF2690A2649B58B7A85C1112485FF"/>
          </w:pPr>
          <w:r w:rsidRPr="00B359E4">
            <w:t>[Dates From]</w:t>
          </w:r>
        </w:p>
      </w:docPartBody>
    </w:docPart>
    <w:docPart>
      <w:docPartPr>
        <w:name w:val="983E0A7588E147ED9BEB7F8CF7CDC8E3"/>
        <w:category>
          <w:name w:val="General"/>
          <w:gallery w:val="placeholder"/>
        </w:category>
        <w:types>
          <w:type w:val="bbPlcHdr"/>
        </w:types>
        <w:behaviors>
          <w:behavior w:val="content"/>
        </w:behaviors>
        <w:guid w:val="{7389F6D1-B9F2-48F9-A84E-C159334199CF}"/>
      </w:docPartPr>
      <w:docPartBody>
        <w:p w:rsidR="00000000" w:rsidRDefault="007B3C32">
          <w:pPr>
            <w:pStyle w:val="983E0A7588E147ED9BEB7F8CF7CDC8E3"/>
          </w:pPr>
          <w:r w:rsidRPr="00B359E4">
            <w:t>[To]</w:t>
          </w:r>
        </w:p>
      </w:docPartBody>
    </w:docPart>
    <w:docPart>
      <w:docPartPr>
        <w:name w:val="18540FF2E61B481F81C575CBF3A312C5"/>
        <w:category>
          <w:name w:val="General"/>
          <w:gallery w:val="placeholder"/>
        </w:category>
        <w:types>
          <w:type w:val="bbPlcHdr"/>
        </w:types>
        <w:behaviors>
          <w:behavior w:val="content"/>
        </w:behaviors>
        <w:guid w:val="{9DB1DD8A-2124-4B07-95A2-D2B8E93D0393}"/>
      </w:docPartPr>
      <w:docPartBody>
        <w:p w:rsidR="00000000" w:rsidRDefault="007B3C32">
          <w:pPr>
            <w:pStyle w:val="18540FF2E61B481F81C575CBF3A312C5"/>
          </w:pPr>
          <w:r w:rsidRPr="00036450">
            <w:t>[It’s okay to brag about your GPA, awards, and honors. Feel free to summarize your coursework too.]</w:t>
          </w:r>
        </w:p>
      </w:docPartBody>
    </w:docPart>
    <w:docPart>
      <w:docPartPr>
        <w:name w:val="152509855CF14AB4A95C1DEEB4521A01"/>
        <w:category>
          <w:name w:val="General"/>
          <w:gallery w:val="placeholder"/>
        </w:category>
        <w:types>
          <w:type w:val="bbPlcHdr"/>
        </w:types>
        <w:behaviors>
          <w:behavior w:val="content"/>
        </w:behaviors>
        <w:guid w:val="{AFCA356D-C4A8-497A-A3AD-738ED1982B53}"/>
      </w:docPartPr>
      <w:docPartBody>
        <w:p w:rsidR="00000000" w:rsidRDefault="007B3C32">
          <w:pPr>
            <w:pStyle w:val="152509855CF14AB4A95C1DEEB4521A01"/>
          </w:pPr>
          <w:r w:rsidRPr="00036450">
            <w:t>WORK EXPERIENCE</w:t>
          </w:r>
        </w:p>
      </w:docPartBody>
    </w:docPart>
    <w:docPart>
      <w:docPartPr>
        <w:name w:val="B384DB9101B046A58338C0F40B6EC368"/>
        <w:category>
          <w:name w:val="General"/>
          <w:gallery w:val="placeholder"/>
        </w:category>
        <w:types>
          <w:type w:val="bbPlcHdr"/>
        </w:types>
        <w:behaviors>
          <w:behavior w:val="content"/>
        </w:behaviors>
        <w:guid w:val="{A3E9E0BA-8D65-4DDC-9A0F-DE00408275E9}"/>
      </w:docPartPr>
      <w:docPartBody>
        <w:p w:rsidR="00000000" w:rsidRDefault="007B3C32">
          <w:pPr>
            <w:pStyle w:val="B384DB9101B046A58338C0F40B6EC368"/>
          </w:pPr>
          <w:r w:rsidRPr="00036450">
            <w:t>[Company Name]</w:t>
          </w:r>
        </w:p>
      </w:docPartBody>
    </w:docPart>
    <w:docPart>
      <w:docPartPr>
        <w:name w:val="43A2E99721B24724B41FDB479AF1555E"/>
        <w:category>
          <w:name w:val="General"/>
          <w:gallery w:val="placeholder"/>
        </w:category>
        <w:types>
          <w:type w:val="bbPlcHdr"/>
        </w:types>
        <w:behaviors>
          <w:behavior w:val="content"/>
        </w:behaviors>
        <w:guid w:val="{4B88B6A8-34F5-46AD-ADE4-E1B88D578034}"/>
      </w:docPartPr>
      <w:docPartBody>
        <w:p w:rsidR="00000000" w:rsidRDefault="007B3C32">
          <w:pPr>
            <w:pStyle w:val="43A2E99721B24724B41FDB479AF1555E"/>
          </w:pPr>
          <w:r w:rsidRPr="00036450">
            <w:t>[Job Title]</w:t>
          </w:r>
        </w:p>
      </w:docPartBody>
    </w:docPart>
    <w:docPart>
      <w:docPartPr>
        <w:name w:val="6D06293178014A45B8691A5560EFAC33"/>
        <w:category>
          <w:name w:val="General"/>
          <w:gallery w:val="placeholder"/>
        </w:category>
        <w:types>
          <w:type w:val="bbPlcHdr"/>
        </w:types>
        <w:behaviors>
          <w:behavior w:val="content"/>
        </w:behaviors>
        <w:guid w:val="{077677FF-F9A6-4B87-8F8D-D5D345D515B8}"/>
      </w:docPartPr>
      <w:docPartBody>
        <w:p w:rsidR="00000000" w:rsidRDefault="007B3C32">
          <w:pPr>
            <w:pStyle w:val="6D06293178014A45B8691A5560EFAC33"/>
          </w:pPr>
          <w:r w:rsidRPr="00036450">
            <w:t>[Dates From]</w:t>
          </w:r>
        </w:p>
      </w:docPartBody>
    </w:docPart>
    <w:docPart>
      <w:docPartPr>
        <w:name w:val="4E950AC43AE74ED395EF5C4BDEA43068"/>
        <w:category>
          <w:name w:val="General"/>
          <w:gallery w:val="placeholder"/>
        </w:category>
        <w:types>
          <w:type w:val="bbPlcHdr"/>
        </w:types>
        <w:behaviors>
          <w:behavior w:val="content"/>
        </w:behaviors>
        <w:guid w:val="{C8FDB3FA-CB38-4F1F-94EC-9F05DCDD6EA6}"/>
      </w:docPartPr>
      <w:docPartBody>
        <w:p w:rsidR="00000000" w:rsidRDefault="007B3C32">
          <w:pPr>
            <w:pStyle w:val="4E950AC43AE74ED395EF5C4BDEA43068"/>
          </w:pPr>
          <w:r w:rsidRPr="00036450">
            <w:t>[To]</w:t>
          </w:r>
        </w:p>
      </w:docPartBody>
    </w:docPart>
    <w:docPart>
      <w:docPartPr>
        <w:name w:val="30D9E9EEB2E740BBBCF362CAC3EB35AF"/>
        <w:category>
          <w:name w:val="General"/>
          <w:gallery w:val="placeholder"/>
        </w:category>
        <w:types>
          <w:type w:val="bbPlcHdr"/>
        </w:types>
        <w:behaviors>
          <w:behavior w:val="content"/>
        </w:behaviors>
        <w:guid w:val="{7AF8E95A-BC63-40FC-AA10-5FBEDCBB3724}"/>
      </w:docPartPr>
      <w:docPartBody>
        <w:p w:rsidR="00000000" w:rsidRDefault="007B3C32">
          <w:pPr>
            <w:pStyle w:val="30D9E9EEB2E740BBBCF362CAC3EB35AF"/>
          </w:pPr>
          <w:r w:rsidRPr="00036450">
            <w:t xml:space="preserve">[Describe your responsibilities and achievements in terms of </w:t>
          </w:r>
          <w:r w:rsidRPr="00036450">
            <w:t>impact and results. Use examples but keep in short.]</w:t>
          </w:r>
        </w:p>
      </w:docPartBody>
    </w:docPart>
    <w:docPart>
      <w:docPartPr>
        <w:name w:val="DBDE92A38D824A8E8AA2C973C2C038CF"/>
        <w:category>
          <w:name w:val="General"/>
          <w:gallery w:val="placeholder"/>
        </w:category>
        <w:types>
          <w:type w:val="bbPlcHdr"/>
        </w:types>
        <w:behaviors>
          <w:behavior w:val="content"/>
        </w:behaviors>
        <w:guid w:val="{29A8A188-1EC4-478C-B89E-E2E9F87B38BD}"/>
      </w:docPartPr>
      <w:docPartBody>
        <w:p w:rsidR="00000000" w:rsidRDefault="007B3C32">
          <w:pPr>
            <w:pStyle w:val="DBDE92A38D824A8E8AA2C973C2C038CF"/>
          </w:pPr>
          <w:r w:rsidRPr="004D3011">
            <w:t>[Company Name]</w:t>
          </w:r>
        </w:p>
      </w:docPartBody>
    </w:docPart>
    <w:docPart>
      <w:docPartPr>
        <w:name w:val="D59BBB75802B4CE1B46393EBE7016199"/>
        <w:category>
          <w:name w:val="General"/>
          <w:gallery w:val="placeholder"/>
        </w:category>
        <w:types>
          <w:type w:val="bbPlcHdr"/>
        </w:types>
        <w:behaviors>
          <w:behavior w:val="content"/>
        </w:behaviors>
        <w:guid w:val="{0C94B0A7-8E64-41E3-BC8E-21438DC5D0E7}"/>
      </w:docPartPr>
      <w:docPartBody>
        <w:p w:rsidR="00000000" w:rsidRDefault="007B3C32">
          <w:pPr>
            <w:pStyle w:val="D59BBB75802B4CE1B46393EBE7016199"/>
          </w:pPr>
          <w:r w:rsidRPr="004D3011">
            <w:t>[Job Title]</w:t>
          </w:r>
        </w:p>
      </w:docPartBody>
    </w:docPart>
    <w:docPart>
      <w:docPartPr>
        <w:name w:val="B85D786B3DCC4810A356767EF4BC013F"/>
        <w:category>
          <w:name w:val="General"/>
          <w:gallery w:val="placeholder"/>
        </w:category>
        <w:types>
          <w:type w:val="bbPlcHdr"/>
        </w:types>
        <w:behaviors>
          <w:behavior w:val="content"/>
        </w:behaviors>
        <w:guid w:val="{43EE10B2-092A-4E67-A4D0-192D8F254E5E}"/>
      </w:docPartPr>
      <w:docPartBody>
        <w:p w:rsidR="00000000" w:rsidRDefault="007B3C32">
          <w:pPr>
            <w:pStyle w:val="B85D786B3DCC4810A356767EF4BC013F"/>
          </w:pPr>
          <w:r w:rsidRPr="004D3011">
            <w:t>[Dates From]</w:t>
          </w:r>
        </w:p>
      </w:docPartBody>
    </w:docPart>
    <w:docPart>
      <w:docPartPr>
        <w:name w:val="F7864C4FEAC847C48C977A946F5853C2"/>
        <w:category>
          <w:name w:val="General"/>
          <w:gallery w:val="placeholder"/>
        </w:category>
        <w:types>
          <w:type w:val="bbPlcHdr"/>
        </w:types>
        <w:behaviors>
          <w:behavior w:val="content"/>
        </w:behaviors>
        <w:guid w:val="{ABFFF2C0-3ADE-43A5-AE07-DDD2AD9725BB}"/>
      </w:docPartPr>
      <w:docPartBody>
        <w:p w:rsidR="00000000" w:rsidRDefault="007B3C32">
          <w:pPr>
            <w:pStyle w:val="F7864C4FEAC847C48C977A946F5853C2"/>
          </w:pPr>
          <w:r w:rsidRPr="004D3011">
            <w:t>[To]</w:t>
          </w:r>
        </w:p>
      </w:docPartBody>
    </w:docPart>
    <w:docPart>
      <w:docPartPr>
        <w:name w:val="435232D0B184435ABA0045CFBAF145CC"/>
        <w:category>
          <w:name w:val="General"/>
          <w:gallery w:val="placeholder"/>
        </w:category>
        <w:types>
          <w:type w:val="bbPlcHdr"/>
        </w:types>
        <w:behaviors>
          <w:behavior w:val="content"/>
        </w:behaviors>
        <w:guid w:val="{77C071A7-21EC-4FE1-A867-6F878627747B}"/>
      </w:docPartPr>
      <w:docPartBody>
        <w:p w:rsidR="00000000" w:rsidRDefault="007B3C32">
          <w:pPr>
            <w:pStyle w:val="435232D0B184435ABA0045CFBAF145CC"/>
          </w:pPr>
          <w:r w:rsidRPr="004D3011">
            <w:t>[Describe your responsibilities and achievements in terms of impact and results. Use examples but keep in short.]</w:t>
          </w:r>
        </w:p>
      </w:docPartBody>
    </w:docPart>
    <w:docPart>
      <w:docPartPr>
        <w:name w:val="D93CBBB9E89E405C81AC0E189B462315"/>
        <w:category>
          <w:name w:val="General"/>
          <w:gallery w:val="placeholder"/>
        </w:category>
        <w:types>
          <w:type w:val="bbPlcHdr"/>
        </w:types>
        <w:behaviors>
          <w:behavior w:val="content"/>
        </w:behaviors>
        <w:guid w:val="{EE2835D1-1554-4B6C-B255-70D2B17AF8CA}"/>
      </w:docPartPr>
      <w:docPartBody>
        <w:p w:rsidR="00000000" w:rsidRDefault="007B3C32">
          <w:pPr>
            <w:pStyle w:val="D93CBBB9E89E405C81AC0E189B462315"/>
          </w:pPr>
          <w:r w:rsidRPr="004D3011">
            <w:t>[Company Name]</w:t>
          </w:r>
        </w:p>
      </w:docPartBody>
    </w:docPart>
    <w:docPart>
      <w:docPartPr>
        <w:name w:val="8BC04C18548D4CFF8858A60EB1E10DBC"/>
        <w:category>
          <w:name w:val="General"/>
          <w:gallery w:val="placeholder"/>
        </w:category>
        <w:types>
          <w:type w:val="bbPlcHdr"/>
        </w:types>
        <w:behaviors>
          <w:behavior w:val="content"/>
        </w:behaviors>
        <w:guid w:val="{6B8E81D5-4B0E-493D-9F2D-F7DC269C04C1}"/>
      </w:docPartPr>
      <w:docPartBody>
        <w:p w:rsidR="00000000" w:rsidRDefault="007B3C32">
          <w:pPr>
            <w:pStyle w:val="8BC04C18548D4CFF8858A60EB1E10DBC"/>
          </w:pPr>
          <w:r w:rsidRPr="004D3011">
            <w:t>[Job Title]</w:t>
          </w:r>
        </w:p>
      </w:docPartBody>
    </w:docPart>
    <w:docPart>
      <w:docPartPr>
        <w:name w:val="1E68CE1237BB4F31978B2173F5D68986"/>
        <w:category>
          <w:name w:val="General"/>
          <w:gallery w:val="placeholder"/>
        </w:category>
        <w:types>
          <w:type w:val="bbPlcHdr"/>
        </w:types>
        <w:behaviors>
          <w:behavior w:val="content"/>
        </w:behaviors>
        <w:guid w:val="{F1A3D20F-5AD8-42F9-AB21-53E0750F1A9F}"/>
      </w:docPartPr>
      <w:docPartBody>
        <w:p w:rsidR="00000000" w:rsidRDefault="007B3C32">
          <w:pPr>
            <w:pStyle w:val="1E68CE1237BB4F31978B2173F5D68986"/>
          </w:pPr>
          <w:r w:rsidRPr="004D3011">
            <w:t>[Dates From]</w:t>
          </w:r>
        </w:p>
      </w:docPartBody>
    </w:docPart>
    <w:docPart>
      <w:docPartPr>
        <w:name w:val="CDE8C9DEA88545A7A434321B11602F9F"/>
        <w:category>
          <w:name w:val="General"/>
          <w:gallery w:val="placeholder"/>
        </w:category>
        <w:types>
          <w:type w:val="bbPlcHdr"/>
        </w:types>
        <w:behaviors>
          <w:behavior w:val="content"/>
        </w:behaviors>
        <w:guid w:val="{C42B32F0-9DDA-4B12-ABDF-3F6096EC5225}"/>
      </w:docPartPr>
      <w:docPartBody>
        <w:p w:rsidR="00000000" w:rsidRDefault="007B3C32">
          <w:pPr>
            <w:pStyle w:val="CDE8C9DEA88545A7A434321B11602F9F"/>
          </w:pPr>
          <w:r w:rsidRPr="004D3011">
            <w:t>[To]</w:t>
          </w:r>
        </w:p>
      </w:docPartBody>
    </w:docPart>
    <w:docPart>
      <w:docPartPr>
        <w:name w:val="FF79DF2F1A8C42398C4432CE3D3BB3DB"/>
        <w:category>
          <w:name w:val="General"/>
          <w:gallery w:val="placeholder"/>
        </w:category>
        <w:types>
          <w:type w:val="bbPlcHdr"/>
        </w:types>
        <w:behaviors>
          <w:behavior w:val="content"/>
        </w:behaviors>
        <w:guid w:val="{517281C6-73A9-4BDF-A7B8-45D135D555C9}"/>
      </w:docPartPr>
      <w:docPartBody>
        <w:p w:rsidR="00000000" w:rsidRDefault="007B3C32">
          <w:pPr>
            <w:pStyle w:val="FF79DF2F1A8C42398C4432CE3D3BB3DB"/>
          </w:pPr>
          <w:r w:rsidRPr="004D3011">
            <w:t>[Describe your responsibilities and achievements in terms of impact and results. Use examples but keep in short.]</w:t>
          </w:r>
        </w:p>
      </w:docPartBody>
    </w:docPart>
    <w:docPart>
      <w:docPartPr>
        <w:name w:val="81B8649459A5423B937D9795552A40E6"/>
        <w:category>
          <w:name w:val="General"/>
          <w:gallery w:val="placeholder"/>
        </w:category>
        <w:types>
          <w:type w:val="bbPlcHdr"/>
        </w:types>
        <w:behaviors>
          <w:behavior w:val="content"/>
        </w:behaviors>
        <w:guid w:val="{AB1204F9-C618-4991-BB5B-A00CFF36B26F}"/>
      </w:docPartPr>
      <w:docPartBody>
        <w:p w:rsidR="00000000" w:rsidRDefault="007B3C32">
          <w:pPr>
            <w:pStyle w:val="81B8649459A5423B937D9795552A40E6"/>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C32"/>
    <w:rsid w:val="007B3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89BEDD678E46329052D04A8A82EC39">
    <w:name w:val="EF89BEDD678E46329052D04A8A82EC39"/>
  </w:style>
  <w:style w:type="paragraph" w:customStyle="1" w:styleId="89C16762B3FA4A86AB91CF03E19394EF">
    <w:name w:val="89C16762B3FA4A86AB91CF03E19394EF"/>
  </w:style>
  <w:style w:type="paragraph" w:customStyle="1" w:styleId="9AEF784819CE4F8CB28BDA223DFD3642">
    <w:name w:val="9AEF784819CE4F8CB28BDA223DFD3642"/>
  </w:style>
  <w:style w:type="paragraph" w:customStyle="1" w:styleId="432F070F46B44365AE08ED2E0BB78371">
    <w:name w:val="432F070F46B44365AE08ED2E0BB78371"/>
  </w:style>
  <w:style w:type="paragraph" w:customStyle="1" w:styleId="6EBD85BEB24E4F64964BAD2916201B25">
    <w:name w:val="6EBD85BEB24E4F64964BAD2916201B25"/>
  </w:style>
  <w:style w:type="paragraph" w:customStyle="1" w:styleId="654341B670F54A1BB5403C6790FFA642">
    <w:name w:val="654341B670F54A1BB5403C6790FFA642"/>
  </w:style>
  <w:style w:type="paragraph" w:customStyle="1" w:styleId="D5CB68A70A2842DFAA9D9ACF16EF03D8">
    <w:name w:val="D5CB68A70A2842DFAA9D9ACF16EF03D8"/>
  </w:style>
  <w:style w:type="paragraph" w:customStyle="1" w:styleId="DB3632FE8E3A4CA9A58DB805624D02B8">
    <w:name w:val="DB3632FE8E3A4CA9A58DB805624D02B8"/>
  </w:style>
  <w:style w:type="paragraph" w:customStyle="1" w:styleId="0D2A8E4EE0574E6CBABCE7FBC33F5838">
    <w:name w:val="0D2A8E4EE0574E6CBABCE7FBC33F5838"/>
  </w:style>
  <w:style w:type="paragraph" w:customStyle="1" w:styleId="3BF69D9A3E5C44F6B6C5156AAB2A741D">
    <w:name w:val="3BF69D9A3E5C44F6B6C5156AAB2A741D"/>
  </w:style>
  <w:style w:type="character" w:styleId="Hyperlink">
    <w:name w:val="Hyperlink"/>
    <w:basedOn w:val="DefaultParagraphFont"/>
    <w:uiPriority w:val="99"/>
    <w:unhideWhenUsed/>
    <w:rPr>
      <w:color w:val="C45911" w:themeColor="accent2" w:themeShade="BF"/>
      <w:u w:val="single"/>
    </w:rPr>
  </w:style>
  <w:style w:type="paragraph" w:customStyle="1" w:styleId="48829EAECB2B4C538A9E5600C819AA65">
    <w:name w:val="48829EAECB2B4C538A9E5600C819AA65"/>
  </w:style>
  <w:style w:type="paragraph" w:customStyle="1" w:styleId="67618B95B5044AC59DB10A0014D7906C">
    <w:name w:val="67618B95B5044AC59DB10A0014D7906C"/>
  </w:style>
  <w:style w:type="paragraph" w:customStyle="1" w:styleId="B502CC2617B244C2AAF659C1B054CA03">
    <w:name w:val="B502CC2617B244C2AAF659C1B054CA03"/>
  </w:style>
  <w:style w:type="paragraph" w:customStyle="1" w:styleId="0639114629144B07B6D04FE2C362615E">
    <w:name w:val="0639114629144B07B6D04FE2C362615E"/>
  </w:style>
  <w:style w:type="paragraph" w:customStyle="1" w:styleId="401201AA874D4C0FB819F030003FEA22">
    <w:name w:val="401201AA874D4C0FB819F030003FEA22"/>
  </w:style>
  <w:style w:type="paragraph" w:customStyle="1" w:styleId="40682A66B52048388463961FD921B520">
    <w:name w:val="40682A66B52048388463961FD921B520"/>
  </w:style>
  <w:style w:type="paragraph" w:customStyle="1" w:styleId="7B22FCFD912D431E8146846B2D97BB57">
    <w:name w:val="7B22FCFD912D431E8146846B2D97BB57"/>
  </w:style>
  <w:style w:type="paragraph" w:customStyle="1" w:styleId="41AA86DFC9174346BAB3169B8D430F7B">
    <w:name w:val="41AA86DFC9174346BAB3169B8D430F7B"/>
  </w:style>
  <w:style w:type="paragraph" w:customStyle="1" w:styleId="296DF72855F246DBB2074C32BA5CD171">
    <w:name w:val="296DF72855F246DBB2074C32BA5CD171"/>
  </w:style>
  <w:style w:type="paragraph" w:customStyle="1" w:styleId="37875897059C41A5A01C5DB93C0541BB">
    <w:name w:val="37875897059C41A5A01C5DB93C0541BB"/>
  </w:style>
  <w:style w:type="paragraph" w:customStyle="1" w:styleId="633FE9859EB847249D74BD56EB485125">
    <w:name w:val="633FE9859EB847249D74BD56EB485125"/>
  </w:style>
  <w:style w:type="paragraph" w:customStyle="1" w:styleId="B29CF2690A2649B58B7A85C1112485FF">
    <w:name w:val="B29CF2690A2649B58B7A85C1112485FF"/>
  </w:style>
  <w:style w:type="paragraph" w:customStyle="1" w:styleId="983E0A7588E147ED9BEB7F8CF7CDC8E3">
    <w:name w:val="983E0A7588E147ED9BEB7F8CF7CDC8E3"/>
  </w:style>
  <w:style w:type="paragraph" w:customStyle="1" w:styleId="18540FF2E61B481F81C575CBF3A312C5">
    <w:name w:val="18540FF2E61B481F81C575CBF3A312C5"/>
  </w:style>
  <w:style w:type="paragraph" w:customStyle="1" w:styleId="152509855CF14AB4A95C1DEEB4521A01">
    <w:name w:val="152509855CF14AB4A95C1DEEB4521A01"/>
  </w:style>
  <w:style w:type="paragraph" w:customStyle="1" w:styleId="B384DB9101B046A58338C0F40B6EC368">
    <w:name w:val="B384DB9101B046A58338C0F40B6EC368"/>
  </w:style>
  <w:style w:type="paragraph" w:customStyle="1" w:styleId="43A2E99721B24724B41FDB479AF1555E">
    <w:name w:val="43A2E99721B24724B41FDB479AF1555E"/>
  </w:style>
  <w:style w:type="paragraph" w:customStyle="1" w:styleId="6D06293178014A45B8691A5560EFAC33">
    <w:name w:val="6D06293178014A45B8691A5560EFAC33"/>
  </w:style>
  <w:style w:type="paragraph" w:customStyle="1" w:styleId="4E950AC43AE74ED395EF5C4BDEA43068">
    <w:name w:val="4E950AC43AE74ED395EF5C4BDEA43068"/>
  </w:style>
  <w:style w:type="paragraph" w:customStyle="1" w:styleId="30D9E9EEB2E740BBBCF362CAC3EB35AF">
    <w:name w:val="30D9E9EEB2E740BBBCF362CAC3EB35AF"/>
  </w:style>
  <w:style w:type="paragraph" w:customStyle="1" w:styleId="DBDE92A38D824A8E8AA2C973C2C038CF">
    <w:name w:val="DBDE92A38D824A8E8AA2C973C2C038CF"/>
  </w:style>
  <w:style w:type="paragraph" w:customStyle="1" w:styleId="D59BBB75802B4CE1B46393EBE7016199">
    <w:name w:val="D59BBB75802B4CE1B46393EBE7016199"/>
  </w:style>
  <w:style w:type="paragraph" w:customStyle="1" w:styleId="B85D786B3DCC4810A356767EF4BC013F">
    <w:name w:val="B85D786B3DCC4810A356767EF4BC013F"/>
  </w:style>
  <w:style w:type="paragraph" w:customStyle="1" w:styleId="F7864C4FEAC847C48C977A946F5853C2">
    <w:name w:val="F7864C4FEAC847C48C977A946F5853C2"/>
  </w:style>
  <w:style w:type="paragraph" w:customStyle="1" w:styleId="435232D0B184435ABA0045CFBAF145CC">
    <w:name w:val="435232D0B184435ABA0045CFBAF145CC"/>
  </w:style>
  <w:style w:type="paragraph" w:customStyle="1" w:styleId="D93CBBB9E89E405C81AC0E189B462315">
    <w:name w:val="D93CBBB9E89E405C81AC0E189B462315"/>
  </w:style>
  <w:style w:type="paragraph" w:customStyle="1" w:styleId="8BC04C18548D4CFF8858A60EB1E10DBC">
    <w:name w:val="8BC04C18548D4CFF8858A60EB1E10DBC"/>
  </w:style>
  <w:style w:type="paragraph" w:customStyle="1" w:styleId="1E68CE1237BB4F31978B2173F5D68986">
    <w:name w:val="1E68CE1237BB4F31978B2173F5D68986"/>
  </w:style>
  <w:style w:type="paragraph" w:customStyle="1" w:styleId="CDE8C9DEA88545A7A434321B11602F9F">
    <w:name w:val="CDE8C9DEA88545A7A434321B11602F9F"/>
  </w:style>
  <w:style w:type="paragraph" w:customStyle="1" w:styleId="FF79DF2F1A8C42398C4432CE3D3BB3DB">
    <w:name w:val="FF79DF2F1A8C42398C4432CE3D3BB3DB"/>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81B8649459A5423B937D9795552A40E6">
    <w:name w:val="81B8649459A5423B937D9795552A40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2019-03-19T06:02:00Z</dcterms:created>
  <dcterms:modified xsi:type="dcterms:W3CDTF">2019-03-19T06:03:00Z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