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BEA" w:rsidRDefault="00802B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rect id="Rectangle 4" o:spid="_x0000_s1029" style="position:absolute;left:0;text-align:left;margin-left:240.75pt;margin-top:.8pt;width:237.75pt;height:132pt;z-index:251658240;visibility:visible;mso-wrap-distance-left:5.7pt;mso-wrap-distance-top:5.7pt;mso-wrap-distance-right:5.7pt;mso-wrap-distance-bottom:5.7p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" o:allowincell="f">
            <v:textbox inset="2.53958mm,1.2694mm,2.53958mm,1.2694mm">
              <w:txbxContent>
                <w:p w:rsidR="00802BEA" w:rsidRPr="0063633A" w:rsidRDefault="00802BEA" w:rsidP="004B19DD">
                  <w:pPr>
                    <w:spacing w:after="0" w:line="275" w:lineRule="auto"/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</w:pPr>
                  <w:r w:rsidRPr="0063633A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Batch:    </w:t>
                  </w:r>
                  <w:r w:rsidRPr="0063633A">
                    <w:rPr>
                      <w:rFonts w:ascii="Times New Roman" w:hAnsi="Times New Roman"/>
                      <w:b/>
                      <w:sz w:val="24"/>
                      <w:szCs w:val="24"/>
                      <w:lang w:val="en-IN"/>
                    </w:rPr>
                    <w:t>B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val="en-IN"/>
                    </w:rPr>
                    <w:t>3</w:t>
                  </w:r>
                  <w:r w:rsidRPr="0063633A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          Roll No.:      </w:t>
                  </w:r>
                  <w:r w:rsidRPr="0063633A">
                    <w:rPr>
                      <w:rFonts w:ascii="Times New Roman" w:hAnsi="Times New Roman"/>
                      <w:b/>
                      <w:sz w:val="24"/>
                      <w:szCs w:val="24"/>
                      <w:lang w:val="en-IN"/>
                    </w:rPr>
                    <w:t>1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val="en-IN"/>
                    </w:rPr>
                    <w:t>611109</w:t>
                  </w:r>
                </w:p>
                <w:p w:rsidR="00802BEA" w:rsidRPr="0063633A" w:rsidRDefault="00802BEA">
                  <w:pPr>
                    <w:spacing w:after="0" w:line="275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802BEA" w:rsidRPr="0063633A" w:rsidRDefault="00802BEA">
                  <w:pPr>
                    <w:spacing w:after="0" w:line="275" w:lineRule="auto"/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</w:pPr>
                  <w:r w:rsidRPr="0063633A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Experiment / assignment / tutorial No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val="en-IN"/>
                    </w:rPr>
                    <w:t>: 09</w:t>
                  </w:r>
                </w:p>
                <w:p w:rsidR="00802BEA" w:rsidRPr="0063633A" w:rsidRDefault="00802BEA">
                  <w:pPr>
                    <w:spacing w:after="0" w:line="275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802BEA" w:rsidRPr="00064968" w:rsidRDefault="00802BEA" w:rsidP="0063633A">
                  <w:pPr>
                    <w:spacing w:after="0" w:line="275" w:lineRule="auto"/>
                    <w:rPr>
                      <w:rFonts w:ascii="Times New Roman" w:hAnsi="Times New Roman"/>
                      <w:sz w:val="24"/>
                      <w:szCs w:val="24"/>
                      <w:lang w:val="de-DE"/>
                    </w:rPr>
                  </w:pPr>
                  <w:r w:rsidRPr="00064968">
                    <w:rPr>
                      <w:rFonts w:ascii="Times New Roman" w:hAnsi="Times New Roman"/>
                      <w:b/>
                      <w:sz w:val="24"/>
                      <w:szCs w:val="24"/>
                      <w:lang w:val="de-DE"/>
                    </w:rPr>
                    <w:t>Grade: AA / AB / BB / BC / CC / CD /DD</w:t>
                  </w:r>
                </w:p>
                <w:p w:rsidR="00802BEA" w:rsidRPr="00064968" w:rsidRDefault="00802BEA">
                  <w:pPr>
                    <w:spacing w:after="120" w:line="275" w:lineRule="auto"/>
                    <w:rPr>
                      <w:rFonts w:ascii="Times New Roman" w:hAnsi="Times New Roman"/>
                      <w:b/>
                      <w:sz w:val="24"/>
                      <w:szCs w:val="24"/>
                      <w:lang w:val="de-DE"/>
                    </w:rPr>
                  </w:pPr>
                </w:p>
                <w:p w:rsidR="00802BEA" w:rsidRPr="0063633A" w:rsidRDefault="00802BEA">
                  <w:pPr>
                    <w:spacing w:after="120" w:line="275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3633A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Signature of the Staff In-charge with date</w:t>
                  </w:r>
                  <w:r w:rsidRPr="0063633A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ab/>
                  </w:r>
                </w:p>
                <w:p w:rsidR="00802BEA" w:rsidRDefault="00802BEA">
                  <w:pPr>
                    <w:spacing w:line="275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xbxContent>
            </v:textbox>
            <w10:wrap anchorx="margin"/>
          </v:rect>
        </w:pict>
      </w:r>
    </w:p>
    <w:p w:rsidR="00802BEA" w:rsidRDefault="00802B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02BEA" w:rsidRDefault="00802B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02BEA" w:rsidRDefault="00802B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02BEA" w:rsidRDefault="00802B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02BEA" w:rsidRDefault="00802B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02BEA" w:rsidRDefault="00802B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02BEA" w:rsidRDefault="00802B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02BEA" w:rsidRDefault="00802BE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page" w:tblpX="1333" w:tblpY="507"/>
        <w:tblOverlap w:val="never"/>
        <w:tblW w:w="9830" w:type="dxa"/>
        <w:tblLayout w:type="fixed"/>
        <w:tblLook w:val="00A0"/>
      </w:tblPr>
      <w:tblGrid>
        <w:gridCol w:w="9830"/>
      </w:tblGrid>
      <w:tr w:rsidR="00802BEA" w:rsidTr="003C635B">
        <w:trPr>
          <w:trHeight w:val="460"/>
        </w:trPr>
        <w:tc>
          <w:tcPr>
            <w:tcW w:w="9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02BEA" w:rsidRPr="003C635B" w:rsidRDefault="00802BEA" w:rsidP="003C635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IN"/>
              </w:rPr>
            </w:pPr>
            <w:r w:rsidRPr="003C635B">
              <w:rPr>
                <w:rFonts w:ascii="Times New Roman" w:hAnsi="Times New Roman"/>
                <w:b/>
                <w:sz w:val="28"/>
                <w:szCs w:val="28"/>
              </w:rPr>
              <w:t xml:space="preserve">Title: </w:t>
            </w:r>
            <w:r w:rsidRPr="003C635B">
              <w:rPr>
                <w:rFonts w:ascii="Times New Roman" w:hAnsi="Times New Roman"/>
                <w:sz w:val="28"/>
                <w:szCs w:val="28"/>
                <w:lang w:val="en-IN"/>
              </w:rPr>
              <w:t xml:space="preserve">Introduction to </w:t>
            </w:r>
            <w:r>
              <w:rPr>
                <w:rFonts w:ascii="Times New Roman" w:hAnsi="Times New Roman"/>
                <w:sz w:val="28"/>
                <w:szCs w:val="28"/>
                <w:lang w:val="en-IN"/>
              </w:rPr>
              <w:t>GitHub</w:t>
            </w:r>
            <w:r w:rsidRPr="003C635B">
              <w:rPr>
                <w:rFonts w:ascii="Times New Roman" w:hAnsi="Times New Roman"/>
                <w:sz w:val="28"/>
                <w:szCs w:val="28"/>
                <w:lang w:val="en-IN"/>
              </w:rPr>
              <w:t xml:space="preserve"> version control</w:t>
            </w:r>
          </w:p>
        </w:tc>
      </w:tr>
    </w:tbl>
    <w:p w:rsidR="00802BEA" w:rsidRDefault="00802BE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02BEA" w:rsidRDefault="00802BE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02BEA" w:rsidRDefault="00802BEA">
      <w:pPr>
        <w:jc w:val="both"/>
        <w:rPr>
          <w:b/>
        </w:rPr>
      </w:pPr>
      <w:r>
        <w:rPr>
          <w:rFonts w:ascii="Times New Roman" w:hAnsi="Times New Roman"/>
          <w:b/>
          <w:sz w:val="24"/>
          <w:szCs w:val="24"/>
        </w:rPr>
        <w:t>Activity</w:t>
      </w:r>
      <w:r>
        <w:rPr>
          <w:b/>
        </w:rPr>
        <w:t>:</w:t>
      </w:r>
    </w:p>
    <w:p w:rsidR="00802BEA" w:rsidRDefault="00802BEA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Introduction to Version Control.</w:t>
      </w:r>
    </w:p>
    <w:p w:rsidR="00802BEA" w:rsidRDefault="00802BEA">
      <w:pPr>
        <w:pStyle w:val="ListParagraph"/>
        <w:spacing w:line="360" w:lineRule="auto"/>
        <w:ind w:left="360"/>
        <w:jc w:val="both"/>
        <w:rPr>
          <w:bCs/>
        </w:rPr>
      </w:pPr>
      <w:r>
        <w:rPr>
          <w:bCs/>
        </w:rPr>
        <w:t>Version control systems are a category of software tools that help a software team manage changes to source code over time.</w:t>
      </w:r>
    </w:p>
    <w:p w:rsidR="00802BEA" w:rsidRDefault="00802BEA">
      <w:pPr>
        <w:pStyle w:val="ListParagraph"/>
        <w:spacing w:line="360" w:lineRule="auto"/>
        <w:ind w:left="360"/>
        <w:jc w:val="both"/>
        <w:rPr>
          <w:bCs/>
        </w:rPr>
      </w:pPr>
      <w:r>
        <w:rPr>
          <w:bCs/>
        </w:rPr>
        <w:t>It keeps track of every modification to the code in a special kind of database.</w:t>
      </w:r>
    </w:p>
    <w:p w:rsidR="00802BEA" w:rsidRDefault="00802BEA">
      <w:pPr>
        <w:pStyle w:val="ListParagraph"/>
        <w:spacing w:line="360" w:lineRule="auto"/>
        <w:ind w:left="360"/>
        <w:jc w:val="both"/>
        <w:rPr>
          <w:bCs/>
        </w:rPr>
      </w:pPr>
      <w:r>
        <w:rPr>
          <w:bCs/>
        </w:rPr>
        <w:t>If a mistake is made, developers can turn back the clock and compare earlier versions of the code to help fix the mistake while minimizing disruption to all team members.</w:t>
      </w:r>
    </w:p>
    <w:p w:rsidR="00802BEA" w:rsidRDefault="00802BEA">
      <w:pPr>
        <w:pStyle w:val="ListParagraph"/>
        <w:spacing w:line="360" w:lineRule="auto"/>
        <w:ind w:left="0"/>
        <w:jc w:val="both"/>
        <w:rPr>
          <w:b/>
        </w:rPr>
      </w:pPr>
    </w:p>
    <w:p w:rsidR="00802BEA" w:rsidRDefault="00802BEA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Importance of Version Control.</w:t>
      </w:r>
    </w:p>
    <w:p w:rsidR="00802BEA" w:rsidRDefault="00802BEA">
      <w:pPr>
        <w:pStyle w:val="ListParagraph"/>
        <w:spacing w:line="360" w:lineRule="auto"/>
        <w:ind w:left="360"/>
        <w:jc w:val="both"/>
        <w:rPr>
          <w:bCs/>
        </w:rPr>
      </w:pPr>
      <w:r>
        <w:rPr>
          <w:bCs/>
        </w:rPr>
        <w:t>Collaboration between developers.</w:t>
      </w:r>
    </w:p>
    <w:p w:rsidR="00802BEA" w:rsidRDefault="00802BEA">
      <w:pPr>
        <w:pStyle w:val="ListParagraph"/>
        <w:spacing w:line="360" w:lineRule="auto"/>
        <w:ind w:left="360"/>
        <w:jc w:val="both"/>
        <w:rPr>
          <w:bCs/>
        </w:rPr>
      </w:pPr>
      <w:r>
        <w:rPr>
          <w:bCs/>
        </w:rPr>
        <w:t>Storing version properly.</w:t>
      </w:r>
    </w:p>
    <w:p w:rsidR="00802BEA" w:rsidRDefault="00802BEA">
      <w:pPr>
        <w:pStyle w:val="ListParagraph"/>
        <w:spacing w:line="360" w:lineRule="auto"/>
        <w:ind w:left="360"/>
        <w:jc w:val="both"/>
        <w:rPr>
          <w:bCs/>
        </w:rPr>
      </w:pPr>
      <w:r>
        <w:rPr>
          <w:bCs/>
        </w:rPr>
        <w:t>Understanding what happened.</w:t>
      </w:r>
    </w:p>
    <w:p w:rsidR="00802BEA" w:rsidRDefault="00802BEA">
      <w:pPr>
        <w:pStyle w:val="ListParagraph"/>
        <w:spacing w:line="360" w:lineRule="auto"/>
        <w:ind w:left="360"/>
        <w:jc w:val="both"/>
        <w:rPr>
          <w:bCs/>
        </w:rPr>
      </w:pPr>
      <w:r>
        <w:rPr>
          <w:bCs/>
        </w:rPr>
        <w:t>Backup.</w:t>
      </w:r>
    </w:p>
    <w:p w:rsidR="00802BEA" w:rsidRDefault="00802BEA">
      <w:pPr>
        <w:pStyle w:val="ListParagraph"/>
        <w:spacing w:line="360" w:lineRule="auto"/>
        <w:ind w:left="360"/>
        <w:jc w:val="both"/>
        <w:rPr>
          <w:bCs/>
        </w:rPr>
      </w:pPr>
      <w:r>
        <w:rPr>
          <w:bCs/>
        </w:rPr>
        <w:t>Restoring Previous Versions.</w:t>
      </w:r>
    </w:p>
    <w:p w:rsidR="00802BEA" w:rsidRDefault="00802BEA">
      <w:pPr>
        <w:pStyle w:val="ListParagraph"/>
        <w:spacing w:line="360" w:lineRule="auto"/>
        <w:ind w:left="360"/>
        <w:jc w:val="both"/>
        <w:rPr>
          <w:bCs/>
        </w:rPr>
      </w:pPr>
    </w:p>
    <w:p w:rsidR="00802BEA" w:rsidRDefault="00802BEA">
      <w:pPr>
        <w:pStyle w:val="ListParagraph"/>
        <w:spacing w:line="360" w:lineRule="auto"/>
        <w:jc w:val="both"/>
        <w:rPr>
          <w:b/>
        </w:rPr>
      </w:pPr>
    </w:p>
    <w:p w:rsidR="00802BEA" w:rsidRDefault="00802BEA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b/>
        </w:rPr>
        <w:t>Applications of Version Control.</w:t>
      </w:r>
      <w:r>
        <w:rPr>
          <w:rFonts w:ascii="SimSun" w:hAnsi="SimSun" w:cs="SimSun"/>
        </w:rPr>
        <w:t xml:space="preserve">  </w:t>
      </w:r>
    </w:p>
    <w:p w:rsidR="00802BEA" w:rsidRDefault="00802BEA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color w:val="222222"/>
          <w:shd w:val="clear" w:color="auto" w:fill="FFFFFF"/>
        </w:rPr>
        <w:t>Each user updates a file before working on it, to ensure starting with the latest changes and revisions</w:t>
      </w:r>
    </w:p>
    <w:p w:rsidR="00802BEA" w:rsidRDefault="00802BEA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Each user checks out (or locks) the file to prevent other team members from conflict</w:t>
      </w:r>
    </w:p>
    <w:p w:rsidR="00802BEA" w:rsidRDefault="00802BEA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color w:val="222222"/>
          <w:shd w:val="clear" w:color="auto" w:fill="FFFFFF"/>
        </w:rPr>
        <w:t>After making changes (and verifying them in a local build or other method), the user checks in (or commits) the file to the team's shared repository</w:t>
      </w:r>
    </w:p>
    <w:p w:rsidR="00802BEA" w:rsidRDefault="00802BEA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IN"/>
        </w:rPr>
      </w:pPr>
      <w:r>
        <w:rPr>
          <w:lang w:val="en-IN"/>
        </w:rPr>
        <w:t xml:space="preserve">Web development </w:t>
      </w:r>
    </w:p>
    <w:p w:rsidR="00802BEA" w:rsidRDefault="00802BEA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IN"/>
        </w:rPr>
      </w:pPr>
      <w:r>
        <w:rPr>
          <w:lang w:val="en-IN"/>
        </w:rPr>
        <w:t>System management</w:t>
      </w:r>
    </w:p>
    <w:p w:rsidR="00802BEA" w:rsidRDefault="00802BEA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auto"/>
          <w:lang w:val="en-IN"/>
        </w:rPr>
      </w:pPr>
      <w:r>
        <w:rPr>
          <w:lang w:val="en-IN"/>
        </w:rPr>
        <w:t>Home directory management</w:t>
      </w:r>
      <w:r>
        <w:t xml:space="preserve">  </w:t>
      </w:r>
    </w:p>
    <w:p w:rsidR="00802BEA" w:rsidRPr="00064968" w:rsidRDefault="00802BEA" w:rsidP="00064968">
      <w:pPr>
        <w:pStyle w:val="ListParagraph"/>
        <w:spacing w:line="360" w:lineRule="auto"/>
        <w:ind w:left="0"/>
        <w:jc w:val="center"/>
        <w:rPr>
          <w:sz w:val="40"/>
          <w:szCs w:val="40"/>
        </w:rPr>
      </w:pPr>
      <w:r w:rsidRPr="00064968">
        <w:rPr>
          <w:sz w:val="40"/>
          <w:szCs w:val="40"/>
        </w:rPr>
        <w:t>GITHUB</w:t>
      </w:r>
    </w:p>
    <w:p w:rsidR="00802BEA" w:rsidRPr="00064968" w:rsidRDefault="00802BEA" w:rsidP="00064968">
      <w:pPr>
        <w:spacing w:after="0" w:line="240" w:lineRule="auto"/>
        <w:rPr>
          <w:rFonts w:ascii="Times New Roman" w:eastAsia="Batang" w:hAnsi="Times New Roman"/>
          <w:sz w:val="24"/>
          <w:szCs w:val="24"/>
          <w:lang w:eastAsia="ko-KR"/>
        </w:rPr>
      </w:pPr>
      <w:r w:rsidRPr="00935781">
        <w:rPr>
          <w:rFonts w:ascii="Arial" w:eastAsia="Batang" w:hAnsi="Arial" w:cs="Arial"/>
          <w:color w:val="000000"/>
          <w:lang w:eastAsia="ko-K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4.25pt;height:219.75pt">
            <v:imagedata r:id="rId7" r:href="rId8"/>
          </v:shape>
        </w:pict>
      </w:r>
    </w:p>
    <w:p w:rsidR="00802BEA" w:rsidRPr="00064968" w:rsidRDefault="00802BEA" w:rsidP="00064968">
      <w:pPr>
        <w:spacing w:after="0" w:line="240" w:lineRule="auto"/>
        <w:rPr>
          <w:rFonts w:ascii="Times New Roman" w:eastAsia="Batang" w:hAnsi="Times New Roman"/>
          <w:sz w:val="24"/>
          <w:szCs w:val="24"/>
          <w:lang w:eastAsia="ko-KR"/>
        </w:rPr>
      </w:pPr>
      <w:r w:rsidRPr="00935781">
        <w:rPr>
          <w:rFonts w:ascii="Arial" w:eastAsia="Batang" w:hAnsi="Arial" w:cs="Arial"/>
          <w:color w:val="000000"/>
          <w:lang w:eastAsia="ko-KR"/>
        </w:rPr>
        <w:pict>
          <v:shape id="_x0000_i1026" type="#_x0000_t75" alt="" style="width:417.75pt;height:177.75pt">
            <v:imagedata r:id="rId9" r:href="rId10"/>
          </v:shape>
        </w:pict>
      </w:r>
    </w:p>
    <w:p w:rsidR="00802BEA" w:rsidRPr="00064968" w:rsidRDefault="00802BEA" w:rsidP="00064968">
      <w:pPr>
        <w:spacing w:after="0" w:line="240" w:lineRule="auto"/>
        <w:rPr>
          <w:rFonts w:ascii="Times New Roman" w:eastAsia="Batang" w:hAnsi="Times New Roman"/>
          <w:sz w:val="24"/>
          <w:szCs w:val="24"/>
          <w:lang w:eastAsia="ko-KR"/>
        </w:rPr>
      </w:pPr>
      <w:r w:rsidRPr="00935781">
        <w:rPr>
          <w:rFonts w:ascii="Arial" w:eastAsia="Batang" w:hAnsi="Arial" w:cs="Arial"/>
          <w:color w:val="000000"/>
          <w:lang w:eastAsia="ko-KR"/>
        </w:rPr>
        <w:pict>
          <v:shape id="_x0000_i1027" type="#_x0000_t75" alt="" style="width:420.75pt;height:196.5pt">
            <v:imagedata r:id="rId11" r:href="rId12"/>
          </v:shape>
        </w:pict>
      </w:r>
    </w:p>
    <w:p w:rsidR="00802BEA" w:rsidRDefault="00802BEA" w:rsidP="00064968">
      <w:pPr>
        <w:spacing w:after="0" w:line="240" w:lineRule="auto"/>
        <w:rPr>
          <w:rFonts w:ascii="Arial" w:eastAsia="Batang" w:hAnsi="Arial" w:cs="Arial"/>
          <w:color w:val="000000"/>
          <w:lang w:eastAsia="ko-KR"/>
        </w:rPr>
      </w:pPr>
      <w:r w:rsidRPr="00935781">
        <w:rPr>
          <w:rFonts w:ascii="Arial" w:eastAsia="Batang" w:hAnsi="Arial" w:cs="Arial"/>
          <w:color w:val="000000"/>
          <w:lang w:eastAsia="ko-KR"/>
        </w:rPr>
        <w:pict>
          <v:shape id="_x0000_i1028" type="#_x0000_t75" alt="" style="width:226.5pt;height:195pt">
            <v:imagedata r:id="rId13" r:href="rId14"/>
          </v:shape>
        </w:pict>
      </w:r>
    </w:p>
    <w:p w:rsidR="00802BEA" w:rsidRPr="00064968" w:rsidRDefault="00802BEA" w:rsidP="00064968">
      <w:pPr>
        <w:spacing w:after="0" w:line="240" w:lineRule="auto"/>
        <w:rPr>
          <w:rFonts w:ascii="Times New Roman" w:eastAsia="Batang" w:hAnsi="Times New Roman"/>
          <w:sz w:val="24"/>
          <w:szCs w:val="24"/>
          <w:lang w:eastAsia="ko-KR"/>
        </w:rPr>
      </w:pPr>
    </w:p>
    <w:p w:rsidR="00802BEA" w:rsidRDefault="00802BEA" w:rsidP="00064968">
      <w:pPr>
        <w:spacing w:after="0" w:line="240" w:lineRule="auto"/>
        <w:rPr>
          <w:rFonts w:ascii="Arial" w:eastAsia="Batang" w:hAnsi="Arial" w:cs="Arial"/>
          <w:color w:val="000000"/>
          <w:lang w:eastAsia="ko-KR"/>
        </w:rPr>
      </w:pPr>
      <w:r w:rsidRPr="00935781">
        <w:rPr>
          <w:rFonts w:ascii="Arial" w:eastAsia="Batang" w:hAnsi="Arial" w:cs="Arial"/>
          <w:color w:val="000000"/>
          <w:lang w:eastAsia="ko-KR"/>
        </w:rPr>
        <w:pict>
          <v:shape id="_x0000_i1029" type="#_x0000_t75" alt="" style="width:390pt;height:61.5pt">
            <v:imagedata r:id="rId15" r:href="rId16"/>
          </v:shape>
        </w:pict>
      </w:r>
    </w:p>
    <w:p w:rsidR="00802BEA" w:rsidRPr="00064968" w:rsidRDefault="00802BEA" w:rsidP="00064968">
      <w:pPr>
        <w:spacing w:after="0" w:line="240" w:lineRule="auto"/>
        <w:rPr>
          <w:rFonts w:ascii="Times New Roman" w:eastAsia="Batang" w:hAnsi="Times New Roman"/>
          <w:sz w:val="24"/>
          <w:szCs w:val="24"/>
          <w:lang w:eastAsia="ko-KR"/>
        </w:rPr>
      </w:pPr>
    </w:p>
    <w:p w:rsidR="00802BEA" w:rsidRPr="00064968" w:rsidRDefault="00802BEA" w:rsidP="00064968">
      <w:pPr>
        <w:spacing w:after="0" w:line="240" w:lineRule="auto"/>
        <w:rPr>
          <w:rFonts w:ascii="Times New Roman" w:eastAsia="Batang" w:hAnsi="Times New Roman"/>
          <w:sz w:val="24"/>
          <w:szCs w:val="24"/>
          <w:lang w:eastAsia="ko-KR"/>
        </w:rPr>
      </w:pPr>
      <w:r w:rsidRPr="00935781">
        <w:rPr>
          <w:rFonts w:ascii="Arial" w:eastAsia="Batang" w:hAnsi="Arial" w:cs="Arial"/>
          <w:color w:val="000000"/>
          <w:lang w:eastAsia="ko-KR"/>
        </w:rPr>
        <w:pict>
          <v:shape id="_x0000_i1030" type="#_x0000_t75" alt="" style="width:357pt;height:33.75pt">
            <v:imagedata r:id="rId17" r:href="rId18"/>
          </v:shape>
        </w:pict>
      </w:r>
    </w:p>
    <w:p w:rsidR="00802BEA" w:rsidRDefault="00802BEA" w:rsidP="00064968">
      <w:pPr>
        <w:spacing w:after="0" w:line="240" w:lineRule="auto"/>
        <w:rPr>
          <w:rFonts w:ascii="Arial" w:eastAsia="Batang" w:hAnsi="Arial" w:cs="Arial"/>
          <w:color w:val="000000"/>
          <w:lang w:eastAsia="ko-KR"/>
        </w:rPr>
      </w:pPr>
      <w:r w:rsidRPr="00935781">
        <w:rPr>
          <w:rFonts w:ascii="Arial" w:eastAsia="Batang" w:hAnsi="Arial" w:cs="Arial"/>
          <w:color w:val="000000"/>
          <w:lang w:eastAsia="ko-KR"/>
        </w:rPr>
        <w:pict>
          <v:shape id="_x0000_i1031" type="#_x0000_t75" alt="" style="width:462.75pt;height:261pt">
            <v:imagedata r:id="rId19" r:href="rId20"/>
          </v:shape>
        </w:pict>
      </w:r>
    </w:p>
    <w:p w:rsidR="00802BEA" w:rsidRPr="00064968" w:rsidRDefault="00802BEA" w:rsidP="00064968">
      <w:pPr>
        <w:spacing w:after="0" w:line="240" w:lineRule="auto"/>
        <w:rPr>
          <w:rFonts w:ascii="Times New Roman" w:eastAsia="Batang" w:hAnsi="Times New Roman"/>
          <w:sz w:val="24"/>
          <w:szCs w:val="24"/>
          <w:lang w:eastAsia="ko-KR"/>
        </w:rPr>
      </w:pPr>
    </w:p>
    <w:p w:rsidR="00802BEA" w:rsidRPr="00064968" w:rsidRDefault="00802BEA" w:rsidP="00064968">
      <w:pPr>
        <w:spacing w:after="0" w:line="240" w:lineRule="auto"/>
        <w:rPr>
          <w:rFonts w:ascii="Times New Roman" w:eastAsia="Batang" w:hAnsi="Times New Roman"/>
          <w:sz w:val="24"/>
          <w:szCs w:val="24"/>
          <w:lang w:eastAsia="ko-KR"/>
        </w:rPr>
      </w:pPr>
      <w:r w:rsidRPr="00935781">
        <w:rPr>
          <w:rFonts w:ascii="Arial" w:eastAsia="Batang" w:hAnsi="Arial" w:cs="Arial"/>
          <w:color w:val="000000"/>
          <w:lang w:eastAsia="ko-KR"/>
        </w:rPr>
        <w:pict>
          <v:shape id="_x0000_i1032" type="#_x0000_t75" alt="" style="width:466.5pt;height:250.5pt">
            <v:imagedata r:id="rId21" r:href="rId22"/>
          </v:shape>
        </w:pict>
      </w:r>
    </w:p>
    <w:p w:rsidR="00802BEA" w:rsidRPr="00064968" w:rsidRDefault="00802BEA" w:rsidP="00064968">
      <w:pPr>
        <w:spacing w:after="0" w:line="240" w:lineRule="auto"/>
        <w:rPr>
          <w:rFonts w:ascii="Times New Roman" w:eastAsia="Batang" w:hAnsi="Times New Roman"/>
          <w:sz w:val="24"/>
          <w:szCs w:val="24"/>
          <w:lang w:eastAsia="ko-KR"/>
        </w:rPr>
      </w:pPr>
      <w:r w:rsidRPr="00935781">
        <w:rPr>
          <w:rFonts w:ascii="Arial" w:eastAsia="Batang" w:hAnsi="Arial" w:cs="Arial"/>
          <w:color w:val="000000"/>
          <w:lang w:eastAsia="ko-KR"/>
        </w:rPr>
        <w:pict>
          <v:shape id="_x0000_i1033" type="#_x0000_t75" alt="" style="width:465.75pt;height:246pt">
            <v:imagedata r:id="rId23" r:href="rId24"/>
          </v:shape>
        </w:pict>
      </w:r>
    </w:p>
    <w:p w:rsidR="00802BEA" w:rsidRDefault="00802BEA">
      <w:pPr>
        <w:pStyle w:val="ListParagraph"/>
        <w:spacing w:line="360" w:lineRule="auto"/>
        <w:rPr>
          <w:lang w:val="en-IN"/>
        </w:rPr>
      </w:pPr>
    </w:p>
    <w:p w:rsidR="00802BEA" w:rsidRDefault="00802BEA">
      <w:pPr>
        <w:pStyle w:val="ListParagraph"/>
        <w:spacing w:line="360" w:lineRule="auto"/>
        <w:rPr>
          <w:lang w:val="en-IN"/>
        </w:rPr>
      </w:pPr>
    </w:p>
    <w:p w:rsidR="00802BEA" w:rsidRDefault="00802BEA" w:rsidP="003D7DBF">
      <w:pPr>
        <w:pStyle w:val="ListParagraph"/>
        <w:spacing w:line="360" w:lineRule="auto"/>
        <w:ind w:left="0"/>
        <w:rPr>
          <w:lang w:val="en-IN"/>
        </w:rPr>
      </w:pPr>
      <w:r>
        <w:rPr>
          <w:b/>
          <w:bCs/>
          <w:lang w:val="en-IN"/>
        </w:rPr>
        <w:t>Conclusion</w:t>
      </w:r>
      <w:r>
        <w:rPr>
          <w:lang w:val="en-IN"/>
        </w:rPr>
        <w:t xml:space="preserve">: Hence I understood the installation and use of GitHub  as well as creation of </w:t>
      </w:r>
      <w:bookmarkStart w:id="0" w:name="_GoBack"/>
      <w:bookmarkEnd w:id="0"/>
      <w:r>
        <w:rPr>
          <w:lang w:val="en-IN"/>
        </w:rPr>
        <w:t>repository, branches and applying pulling, pushing request to the file.</w:t>
      </w:r>
    </w:p>
    <w:sectPr w:rsidR="00802BEA" w:rsidSect="00A062ED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2BEA" w:rsidRDefault="00802BEA">
      <w:pPr>
        <w:spacing w:after="0" w:line="240" w:lineRule="auto"/>
      </w:pPr>
      <w:r>
        <w:separator/>
      </w:r>
    </w:p>
  </w:endnote>
  <w:endnote w:type="continuationSeparator" w:id="0">
    <w:p w:rsidR="00802BEA" w:rsidRDefault="0080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©öUAA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BEA" w:rsidRDefault="00802BEA">
    <w:pPr>
      <w:widowControl w:val="0"/>
      <w:autoSpaceDE w:val="0"/>
      <w:autoSpaceDN w:val="0"/>
      <w:adjustRightInd w:val="0"/>
      <w:spacing w:after="0" w:line="240" w:lineRule="auto"/>
      <w:ind w:left="1000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b/>
        <w:bCs/>
        <w:sz w:val="24"/>
        <w:szCs w:val="24"/>
      </w:rPr>
      <w:t>Department of Computer Engineering</w:t>
    </w:r>
  </w:p>
  <w:p w:rsidR="00802BEA" w:rsidRDefault="00802BEA">
    <w:pPr>
      <w:widowControl w:val="0"/>
      <w:autoSpaceDE w:val="0"/>
      <w:autoSpaceDN w:val="0"/>
      <w:adjustRightInd w:val="0"/>
      <w:spacing w:after="0" w:line="240" w:lineRule="auto"/>
      <w:rPr>
        <w:rFonts w:cs="Calibri"/>
      </w:rPr>
    </w:pPr>
    <w:r>
      <w:rPr>
        <w:rFonts w:ascii="Times New Roman" w:hAnsi="Times New Roman"/>
        <w:sz w:val="24"/>
        <w:szCs w:val="24"/>
      </w:rPr>
      <w:t xml:space="preserve">Page No.                                                                                                                           </w:t>
    </w:r>
    <w:r>
      <w:rPr>
        <w:rFonts w:cs="Calibri"/>
      </w:rPr>
      <w:t>OSL/JAN 19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2BEA" w:rsidRDefault="00802BEA">
      <w:pPr>
        <w:spacing w:after="0" w:line="240" w:lineRule="auto"/>
      </w:pPr>
      <w:r>
        <w:separator/>
      </w:r>
    </w:p>
  </w:footnote>
  <w:footnote w:type="continuationSeparator" w:id="0">
    <w:p w:rsidR="00802BEA" w:rsidRDefault="00802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BEA" w:rsidRDefault="00802BE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6" o:spid="_x0000_s2049" type="#_x0000_t75" style="position:absolute;margin-left:57.8pt;margin-top:38.35pt;width:46.5pt;height:42pt;z-index:-251658752;visibility:visible;mso-position-horizontal-relative:page;mso-position-vertical-relative:page" o:allowincell="f">
          <v:imagedata r:id="rId1" o:title="" chromakey="white"/>
          <w10:wrap anchorx="page" anchory="page"/>
        </v:shape>
      </w:pict>
    </w:r>
    <w:r>
      <w:rPr>
        <w:noProof/>
      </w:rPr>
      <w:pict>
        <v:shape id="Picture 5" o:spid="_x0000_s2050" type="#_x0000_t75" style="position:absolute;margin-left:509.9pt;margin-top:42.15pt;width:46.5pt;height:38.25pt;z-index:-251657728;visibility:visible;mso-position-horizontal-relative:page;mso-position-vertical-relative:page" o:allowincell="f">
          <v:imagedata r:id="rId2" o:title="" chromakey="white"/>
          <w10:wrap anchorx="page" anchory="page"/>
        </v:shape>
      </w:pict>
    </w:r>
    <w:r>
      <w:rPr>
        <w:noProof/>
      </w:rPr>
      <w:pict>
        <v:shape id="Picture 4" o:spid="_x0000_s2051" type="#_x0000_t75" style="position:absolute;margin-left:287.4pt;margin-top:38.15pt;width:56.15pt;height:46.3pt;z-index:-251659776;visibility:visible;mso-position-horizontal-relative:page;mso-position-vertical-relative:page" o:allowincell="f">
          <v:imagedata r:id="rId3" o:title="" chromakey="white"/>
          <w10:wrap anchorx="page" anchory="page"/>
        </v:shape>
      </w:pict>
    </w:r>
    <w:r>
      <w:tab/>
    </w:r>
    <w:r>
      <w:tab/>
    </w:r>
  </w:p>
  <w:p w:rsidR="00802BEA" w:rsidRDefault="00802BEA">
    <w:pPr>
      <w:pStyle w:val="Header"/>
    </w:pPr>
  </w:p>
  <w:p w:rsidR="00802BEA" w:rsidRDefault="00802BEA">
    <w:pPr>
      <w:pStyle w:val="Header"/>
    </w:pPr>
  </w:p>
  <w:p w:rsidR="00802BEA" w:rsidRDefault="00802BEA">
    <w:pPr>
      <w:pStyle w:val="Header"/>
    </w:pPr>
  </w:p>
  <w:p w:rsidR="00802BEA" w:rsidRDefault="00802BEA">
    <w:pPr>
      <w:shd w:val="clear" w:color="auto" w:fill="FFFFFF"/>
      <w:spacing w:after="0" w:line="240" w:lineRule="auto"/>
      <w:jc w:val="center"/>
      <w:rPr>
        <w:rFonts w:ascii="Arial" w:hAnsi="Arial" w:cs="Arial"/>
        <w:color w:val="222222"/>
        <w:sz w:val="19"/>
        <w:szCs w:val="19"/>
        <w:lang w:val="en-IN" w:eastAsia="en-IN"/>
      </w:rPr>
    </w:pPr>
    <w:smartTag w:uri="urn:schemas-microsoft-com:office:smarttags" w:element="PlaceName">
      <w:smartTag w:uri="urn:schemas-microsoft-com:office:smarttags" w:element="place">
        <w:smartTag w:uri="urn:schemas-microsoft-com:office:smarttags" w:element="PlaceName">
          <w:r>
            <w:rPr>
              <w:rFonts w:ascii="Times New Roman" w:hAnsi="Times New Roman"/>
              <w:b/>
              <w:bCs/>
              <w:color w:val="222222"/>
              <w:sz w:val="32"/>
              <w:szCs w:val="32"/>
              <w:lang w:val="en-IN" w:eastAsia="en-IN"/>
            </w:rPr>
            <w:t>K.</w:t>
          </w:r>
        </w:smartTag>
        <w:r>
          <w:rPr>
            <w:rFonts w:ascii="Times New Roman" w:hAnsi="Times New Roman"/>
            <w:b/>
            <w:bCs/>
            <w:color w:val="222222"/>
            <w:sz w:val="32"/>
            <w:szCs w:val="32"/>
            <w:lang w:val="en-IN" w:eastAsia="en-IN"/>
          </w:rPr>
          <w:t xml:space="preserve"> </w:t>
        </w:r>
        <w:smartTag w:uri="urn:schemas-microsoft-com:office:smarttags" w:element="PlaceName">
          <w:r>
            <w:rPr>
              <w:rFonts w:ascii="Times New Roman" w:hAnsi="Times New Roman"/>
              <w:b/>
              <w:bCs/>
              <w:color w:val="222222"/>
              <w:sz w:val="32"/>
              <w:szCs w:val="32"/>
              <w:lang w:val="en-IN" w:eastAsia="en-IN"/>
            </w:rPr>
            <w:t>J.</w:t>
          </w:r>
        </w:smartTag>
        <w:r>
          <w:rPr>
            <w:rFonts w:ascii="Times New Roman" w:hAnsi="Times New Roman"/>
            <w:b/>
            <w:bCs/>
            <w:color w:val="222222"/>
            <w:sz w:val="32"/>
            <w:szCs w:val="32"/>
            <w:lang w:val="en-IN" w:eastAsia="en-IN"/>
          </w:rPr>
          <w:t xml:space="preserve"> </w:t>
        </w:r>
        <w:smartTag w:uri="urn:schemas-microsoft-com:office:smarttags" w:element="PlaceName">
          <w:r>
            <w:rPr>
              <w:rFonts w:ascii="Times New Roman" w:hAnsi="Times New Roman"/>
              <w:b/>
              <w:bCs/>
              <w:color w:val="222222"/>
              <w:sz w:val="32"/>
              <w:szCs w:val="32"/>
              <w:lang w:val="en-IN" w:eastAsia="en-IN"/>
            </w:rPr>
            <w:t>Somaiya</w:t>
          </w:r>
        </w:smartTag>
        <w:r>
          <w:rPr>
            <w:rFonts w:ascii="Times New Roman" w:hAnsi="Times New Roman"/>
            <w:b/>
            <w:bCs/>
            <w:color w:val="222222"/>
            <w:sz w:val="32"/>
            <w:szCs w:val="32"/>
            <w:lang w:val="en-IN" w:eastAsia="en-IN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/>
              <w:b/>
              <w:bCs/>
              <w:color w:val="222222"/>
              <w:sz w:val="32"/>
              <w:szCs w:val="32"/>
              <w:lang w:val="en-IN" w:eastAsia="en-IN"/>
            </w:rPr>
            <w:t>College</w:t>
          </w:r>
        </w:smartTag>
      </w:smartTag>
    </w:smartTag>
    <w:r>
      <w:rPr>
        <w:rFonts w:ascii="Times New Roman" w:hAnsi="Times New Roman"/>
        <w:b/>
        <w:bCs/>
        <w:color w:val="222222"/>
        <w:sz w:val="32"/>
        <w:szCs w:val="32"/>
        <w:lang w:val="en-IN" w:eastAsia="en-IN"/>
      </w:rPr>
      <w:t xml:space="preserve"> of Engineering, Mumbai-77</w:t>
    </w:r>
  </w:p>
  <w:p w:rsidR="00802BEA" w:rsidRDefault="00802BEA">
    <w:pPr>
      <w:shd w:val="clear" w:color="auto" w:fill="FFFFFF"/>
      <w:spacing w:after="120" w:line="240" w:lineRule="auto"/>
      <w:jc w:val="center"/>
      <w:rPr>
        <w:rFonts w:ascii="Times New Roman" w:hAnsi="Times New Roman"/>
        <w:color w:val="222222"/>
        <w:sz w:val="20"/>
        <w:szCs w:val="20"/>
        <w:lang w:val="en-IN" w:eastAsia="en-IN"/>
      </w:rPr>
    </w:pPr>
    <w:r>
      <w:rPr>
        <w:rFonts w:ascii="Times New Roman" w:hAnsi="Times New Roman"/>
        <w:color w:val="222222"/>
        <w:sz w:val="20"/>
        <w:szCs w:val="20"/>
        <w:lang w:val="en-IN" w:eastAsia="en-IN"/>
      </w:rPr>
      <w:t xml:space="preserve">(Autonomous College Affiliated to </w:t>
    </w:r>
    <w:smartTag w:uri="urn:schemas-microsoft-com:office:smarttags" w:element="place">
      <w:smartTag w:uri="urn:schemas-microsoft-com:office:smarttags" w:element="PlaceType">
        <w:r>
          <w:rPr>
            <w:rFonts w:ascii="Times New Roman" w:hAnsi="Times New Roman"/>
            <w:color w:val="222222"/>
            <w:sz w:val="20"/>
            <w:szCs w:val="20"/>
            <w:lang w:val="en-IN" w:eastAsia="en-IN"/>
          </w:rPr>
          <w:t>University</w:t>
        </w:r>
      </w:smartTag>
      <w:r>
        <w:rPr>
          <w:rFonts w:ascii="Times New Roman" w:hAnsi="Times New Roman"/>
          <w:color w:val="222222"/>
          <w:sz w:val="20"/>
          <w:szCs w:val="20"/>
          <w:lang w:val="en-IN" w:eastAsia="en-IN"/>
        </w:rPr>
        <w:t xml:space="preserve"> of </w:t>
      </w:r>
      <w:smartTag w:uri="urn:schemas-microsoft-com:office:smarttags" w:element="place">
        <w:r>
          <w:rPr>
            <w:rFonts w:ascii="Times New Roman" w:hAnsi="Times New Roman"/>
            <w:color w:val="222222"/>
            <w:sz w:val="20"/>
            <w:szCs w:val="20"/>
            <w:lang w:val="en-IN" w:eastAsia="en-IN"/>
          </w:rPr>
          <w:t>Mumbai</w:t>
        </w:r>
      </w:smartTag>
    </w:smartTag>
    <w:r>
      <w:rPr>
        <w:rFonts w:ascii="Times New Roman" w:hAnsi="Times New Roman"/>
        <w:color w:val="222222"/>
        <w:sz w:val="20"/>
        <w:szCs w:val="20"/>
        <w:lang w:val="en-IN" w:eastAsia="en-IN"/>
      </w:rPr>
      <w:t>)</w:t>
    </w:r>
  </w:p>
  <w:p w:rsidR="00802BEA" w:rsidRDefault="00802BEA">
    <w:pPr>
      <w:shd w:val="clear" w:color="auto" w:fill="FFFFFF"/>
      <w:spacing w:after="120" w:line="240" w:lineRule="auto"/>
      <w:jc w:val="center"/>
      <w:rPr>
        <w:rFonts w:ascii="Arial" w:hAnsi="Arial" w:cs="Arial"/>
        <w:color w:val="222222"/>
        <w:sz w:val="19"/>
        <w:szCs w:val="19"/>
        <w:lang w:val="en-IN" w:eastAsia="en-IN"/>
      </w:rPr>
    </w:pPr>
  </w:p>
  <w:p w:rsidR="00802BEA" w:rsidRDefault="00802BE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0325116"/>
    <w:multiLevelType w:val="singleLevel"/>
    <w:tmpl w:val="E0325116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F8B12CEA"/>
    <w:multiLevelType w:val="singleLevel"/>
    <w:tmpl w:val="F8B12CEA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C660883"/>
    <w:multiLevelType w:val="singleLevel"/>
    <w:tmpl w:val="0C660883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3">
    <w:nsid w:val="1C0E779D"/>
    <w:multiLevelType w:val="multilevel"/>
    <w:tmpl w:val="1C0E779D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82C0ADD"/>
    <w:multiLevelType w:val="singleLevel"/>
    <w:tmpl w:val="382C0ADD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4C153AA5"/>
    <w:multiLevelType w:val="singleLevel"/>
    <w:tmpl w:val="4C153AA5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6">
    <w:nsid w:val="7F2850D9"/>
    <w:multiLevelType w:val="singleLevel"/>
    <w:tmpl w:val="7F2850D9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cs="Times New Roman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4C56"/>
    <w:rsid w:val="00004C56"/>
    <w:rsid w:val="00016F97"/>
    <w:rsid w:val="00053815"/>
    <w:rsid w:val="00057BC2"/>
    <w:rsid w:val="00064968"/>
    <w:rsid w:val="00073A33"/>
    <w:rsid w:val="000A1C56"/>
    <w:rsid w:val="000D19A3"/>
    <w:rsid w:val="00101C71"/>
    <w:rsid w:val="0012765A"/>
    <w:rsid w:val="00142246"/>
    <w:rsid w:val="001451E4"/>
    <w:rsid w:val="00157610"/>
    <w:rsid w:val="001865AB"/>
    <w:rsid w:val="001E5429"/>
    <w:rsid w:val="001F12D9"/>
    <w:rsid w:val="001F2F99"/>
    <w:rsid w:val="00241D53"/>
    <w:rsid w:val="002625BD"/>
    <w:rsid w:val="00262EEC"/>
    <w:rsid w:val="00277E99"/>
    <w:rsid w:val="002846DF"/>
    <w:rsid w:val="00292FE6"/>
    <w:rsid w:val="002B36EC"/>
    <w:rsid w:val="002C6A36"/>
    <w:rsid w:val="002E0E88"/>
    <w:rsid w:val="002E29D9"/>
    <w:rsid w:val="002E6C9F"/>
    <w:rsid w:val="00303C2F"/>
    <w:rsid w:val="003274EB"/>
    <w:rsid w:val="00354566"/>
    <w:rsid w:val="00396997"/>
    <w:rsid w:val="003C635B"/>
    <w:rsid w:val="003D7DBF"/>
    <w:rsid w:val="00402DFF"/>
    <w:rsid w:val="00425A41"/>
    <w:rsid w:val="004465F1"/>
    <w:rsid w:val="00475C5C"/>
    <w:rsid w:val="004B19DD"/>
    <w:rsid w:val="004E1B5A"/>
    <w:rsid w:val="005135D8"/>
    <w:rsid w:val="00520717"/>
    <w:rsid w:val="00536493"/>
    <w:rsid w:val="00561E11"/>
    <w:rsid w:val="005937AA"/>
    <w:rsid w:val="00594995"/>
    <w:rsid w:val="005B1A6E"/>
    <w:rsid w:val="005B6A78"/>
    <w:rsid w:val="005E2F55"/>
    <w:rsid w:val="00612198"/>
    <w:rsid w:val="0063633A"/>
    <w:rsid w:val="00640C7D"/>
    <w:rsid w:val="00661D7B"/>
    <w:rsid w:val="006637D8"/>
    <w:rsid w:val="00677CC4"/>
    <w:rsid w:val="006B4A28"/>
    <w:rsid w:val="006C4076"/>
    <w:rsid w:val="00704F90"/>
    <w:rsid w:val="00716D29"/>
    <w:rsid w:val="007239FC"/>
    <w:rsid w:val="00742685"/>
    <w:rsid w:val="0074446D"/>
    <w:rsid w:val="00755EA4"/>
    <w:rsid w:val="00777102"/>
    <w:rsid w:val="00792E96"/>
    <w:rsid w:val="007B2938"/>
    <w:rsid w:val="007C1415"/>
    <w:rsid w:val="007D398E"/>
    <w:rsid w:val="007E0D08"/>
    <w:rsid w:val="007E3989"/>
    <w:rsid w:val="007F569A"/>
    <w:rsid w:val="00802BEA"/>
    <w:rsid w:val="00813ED7"/>
    <w:rsid w:val="00861BA7"/>
    <w:rsid w:val="008632A1"/>
    <w:rsid w:val="00886AD6"/>
    <w:rsid w:val="00893FD9"/>
    <w:rsid w:val="008C1945"/>
    <w:rsid w:val="00905EF3"/>
    <w:rsid w:val="009173B3"/>
    <w:rsid w:val="00935781"/>
    <w:rsid w:val="00956BF0"/>
    <w:rsid w:val="00973236"/>
    <w:rsid w:val="00990A08"/>
    <w:rsid w:val="00995D47"/>
    <w:rsid w:val="009D6D81"/>
    <w:rsid w:val="009F79C0"/>
    <w:rsid w:val="00A062ED"/>
    <w:rsid w:val="00A10B2F"/>
    <w:rsid w:val="00A36FB6"/>
    <w:rsid w:val="00A85C21"/>
    <w:rsid w:val="00AB5906"/>
    <w:rsid w:val="00AC51F9"/>
    <w:rsid w:val="00AC7B9B"/>
    <w:rsid w:val="00AF1E8F"/>
    <w:rsid w:val="00B2209F"/>
    <w:rsid w:val="00B45BE5"/>
    <w:rsid w:val="00B63717"/>
    <w:rsid w:val="00B911B9"/>
    <w:rsid w:val="00BB0B04"/>
    <w:rsid w:val="00BD01A4"/>
    <w:rsid w:val="00BD4B35"/>
    <w:rsid w:val="00BF2304"/>
    <w:rsid w:val="00BF4D5A"/>
    <w:rsid w:val="00BF711B"/>
    <w:rsid w:val="00C206AF"/>
    <w:rsid w:val="00C4218E"/>
    <w:rsid w:val="00C80702"/>
    <w:rsid w:val="00CA0D53"/>
    <w:rsid w:val="00D01388"/>
    <w:rsid w:val="00D160E7"/>
    <w:rsid w:val="00D2546D"/>
    <w:rsid w:val="00D32A57"/>
    <w:rsid w:val="00D403E4"/>
    <w:rsid w:val="00D52C8F"/>
    <w:rsid w:val="00D573BB"/>
    <w:rsid w:val="00D67F5C"/>
    <w:rsid w:val="00DA7AEC"/>
    <w:rsid w:val="00DF5F62"/>
    <w:rsid w:val="00E04E9D"/>
    <w:rsid w:val="00E141BC"/>
    <w:rsid w:val="00E46BB7"/>
    <w:rsid w:val="00E55F1A"/>
    <w:rsid w:val="00ED2C74"/>
    <w:rsid w:val="00EE68BB"/>
    <w:rsid w:val="00F3253B"/>
    <w:rsid w:val="00F36E82"/>
    <w:rsid w:val="00F37BD1"/>
    <w:rsid w:val="00F4372E"/>
    <w:rsid w:val="00F44FBD"/>
    <w:rsid w:val="00F52173"/>
    <w:rsid w:val="00F82122"/>
    <w:rsid w:val="00F87891"/>
    <w:rsid w:val="00F9445C"/>
    <w:rsid w:val="00FB54A6"/>
    <w:rsid w:val="00FD2B9B"/>
    <w:rsid w:val="00FF0FBA"/>
    <w:rsid w:val="00FF6504"/>
    <w:rsid w:val="03591DFA"/>
    <w:rsid w:val="040E29DB"/>
    <w:rsid w:val="065A67D0"/>
    <w:rsid w:val="09C55792"/>
    <w:rsid w:val="0E875E0E"/>
    <w:rsid w:val="11093F6B"/>
    <w:rsid w:val="11650084"/>
    <w:rsid w:val="158C07A6"/>
    <w:rsid w:val="16427256"/>
    <w:rsid w:val="179E7B17"/>
    <w:rsid w:val="17B34776"/>
    <w:rsid w:val="19644411"/>
    <w:rsid w:val="19BA37A0"/>
    <w:rsid w:val="1F295FCC"/>
    <w:rsid w:val="24096128"/>
    <w:rsid w:val="24FD5BED"/>
    <w:rsid w:val="2B3D041A"/>
    <w:rsid w:val="2BC73AA2"/>
    <w:rsid w:val="2E34533D"/>
    <w:rsid w:val="2E781485"/>
    <w:rsid w:val="2F01052E"/>
    <w:rsid w:val="2FAA69BF"/>
    <w:rsid w:val="31973064"/>
    <w:rsid w:val="32CA225D"/>
    <w:rsid w:val="371C0C41"/>
    <w:rsid w:val="383557E0"/>
    <w:rsid w:val="38D159ED"/>
    <w:rsid w:val="3C194DC9"/>
    <w:rsid w:val="3C292986"/>
    <w:rsid w:val="3C482EE6"/>
    <w:rsid w:val="3E4817E1"/>
    <w:rsid w:val="419E4736"/>
    <w:rsid w:val="44753CB5"/>
    <w:rsid w:val="47BA4130"/>
    <w:rsid w:val="48727E15"/>
    <w:rsid w:val="48F92693"/>
    <w:rsid w:val="4A105D60"/>
    <w:rsid w:val="4A5337B5"/>
    <w:rsid w:val="4A77262C"/>
    <w:rsid w:val="4BF5085B"/>
    <w:rsid w:val="4E50768D"/>
    <w:rsid w:val="52EF74E1"/>
    <w:rsid w:val="53FE1BCF"/>
    <w:rsid w:val="57F328D0"/>
    <w:rsid w:val="5E51194F"/>
    <w:rsid w:val="62A072D0"/>
    <w:rsid w:val="636E4852"/>
    <w:rsid w:val="645017C2"/>
    <w:rsid w:val="65EC7112"/>
    <w:rsid w:val="68E660A0"/>
    <w:rsid w:val="69413D3A"/>
    <w:rsid w:val="6CA84FCB"/>
    <w:rsid w:val="6F503CA2"/>
    <w:rsid w:val="71202C8D"/>
    <w:rsid w:val="776D3039"/>
    <w:rsid w:val="7877433D"/>
    <w:rsid w:val="799A72EF"/>
    <w:rsid w:val="7B156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2ED"/>
    <w:pPr>
      <w:spacing w:after="200" w:line="276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062E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062E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062ED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062ED"/>
    <w:rPr>
      <w:rFonts w:ascii="Cambria" w:eastAsia="SimSu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062ED"/>
    <w:rPr>
      <w:rFonts w:ascii="Cambria" w:eastAsia="SimSu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062ED"/>
    <w:rPr>
      <w:rFonts w:ascii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rsid w:val="00A062ED"/>
    <w:pPr>
      <w:spacing w:after="0" w:line="240" w:lineRule="auto"/>
    </w:pPr>
    <w:rPr>
      <w:rFonts w:ascii="Tahoma" w:hAnsi="Tahoma"/>
      <w:sz w:val="16"/>
      <w:szCs w:val="16"/>
      <w:lang w:eastAsia="ko-K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062ED"/>
    <w:rPr>
      <w:rFonts w:ascii="Tahoma" w:hAnsi="Tahoma" w:cs="Times New Roman"/>
      <w:sz w:val="16"/>
    </w:rPr>
  </w:style>
  <w:style w:type="paragraph" w:styleId="BodyText">
    <w:name w:val="Body Text"/>
    <w:basedOn w:val="Normal"/>
    <w:link w:val="BodyTextChar"/>
    <w:uiPriority w:val="99"/>
    <w:semiHidden/>
    <w:rsid w:val="00A062ED"/>
    <w:pPr>
      <w:spacing w:after="120"/>
    </w:pPr>
    <w:rPr>
      <w:rFonts w:ascii="Times New Roman" w:hAnsi="Times New Roman"/>
      <w:sz w:val="20"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062ED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rsid w:val="00A06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062ED"/>
    <w:rPr>
      <w:rFonts w:cs="Times New Roman"/>
    </w:rPr>
  </w:style>
  <w:style w:type="paragraph" w:styleId="Header">
    <w:name w:val="header"/>
    <w:basedOn w:val="Normal"/>
    <w:link w:val="HeaderChar"/>
    <w:uiPriority w:val="99"/>
    <w:rsid w:val="00A06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062ED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rsid w:val="00A06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60" w:line="259" w:lineRule="auto"/>
    </w:pPr>
    <w:rPr>
      <w:rFonts w:ascii="SimSun" w:hAnsi="SimSun"/>
      <w:sz w:val="24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935781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A062E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uiPriority w:val="99"/>
    <w:qFormat/>
    <w:rsid w:val="00A062ED"/>
    <w:rPr>
      <w:rFonts w:cs="Times New Roman"/>
      <w:i/>
      <w:iCs/>
    </w:rPr>
  </w:style>
  <w:style w:type="character" w:styleId="HTMLCode">
    <w:name w:val="HTML Code"/>
    <w:basedOn w:val="DefaultParagraphFont"/>
    <w:uiPriority w:val="99"/>
    <w:semiHidden/>
    <w:rsid w:val="00A062ED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A062ED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A062ED"/>
    <w:rPr>
      <w:rFonts w:cs="Times New Roman"/>
      <w:b/>
      <w:bCs/>
    </w:rPr>
  </w:style>
  <w:style w:type="table" w:styleId="TableGrid">
    <w:name w:val="Table Grid"/>
    <w:basedOn w:val="TableNormal"/>
    <w:uiPriority w:val="99"/>
    <w:rsid w:val="00A062ED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ameContents">
    <w:name w:val="Frame Contents"/>
    <w:basedOn w:val="BodyText"/>
    <w:uiPriority w:val="99"/>
    <w:rsid w:val="00A062ED"/>
    <w:pPr>
      <w:suppressAutoHyphens/>
    </w:pPr>
    <w:rPr>
      <w:color w:val="000000"/>
      <w:kern w:val="2"/>
      <w:sz w:val="24"/>
      <w:szCs w:val="24"/>
    </w:rPr>
  </w:style>
  <w:style w:type="character" w:customStyle="1" w:styleId="addmd">
    <w:name w:val="addmd"/>
    <w:basedOn w:val="DefaultParagraphFont"/>
    <w:uiPriority w:val="99"/>
    <w:rsid w:val="00A062ED"/>
    <w:rPr>
      <w:rFonts w:cs="Times New Roman"/>
    </w:rPr>
  </w:style>
  <w:style w:type="paragraph" w:styleId="ListParagraph">
    <w:name w:val="List Paragraph"/>
    <w:basedOn w:val="Normal"/>
    <w:uiPriority w:val="99"/>
    <w:qFormat/>
    <w:rsid w:val="00A062ED"/>
    <w:pPr>
      <w:suppressAutoHyphens/>
      <w:ind w:left="720"/>
      <w:contextualSpacing/>
    </w:pPr>
    <w:rPr>
      <w:rFonts w:ascii="Times New Roman" w:hAnsi="Times New Roman"/>
      <w:color w:val="000000"/>
      <w:kern w:val="2"/>
      <w:sz w:val="24"/>
      <w:szCs w:val="24"/>
    </w:rPr>
  </w:style>
  <w:style w:type="character" w:customStyle="1" w:styleId="apple-converted-space">
    <w:name w:val="apple-converted-space"/>
    <w:basedOn w:val="DefaultParagraphFont"/>
    <w:uiPriority w:val="99"/>
    <w:rsid w:val="00A062ED"/>
    <w:rPr>
      <w:rFonts w:cs="Times New Roman"/>
    </w:rPr>
  </w:style>
  <w:style w:type="character" w:customStyle="1" w:styleId="tgc">
    <w:name w:val="_tgc"/>
    <w:basedOn w:val="DefaultParagraphFont"/>
    <w:uiPriority w:val="99"/>
    <w:rsid w:val="00A062ED"/>
    <w:rPr>
      <w:rFonts w:cs="Times New Roman"/>
    </w:rPr>
  </w:style>
  <w:style w:type="paragraph" w:customStyle="1" w:styleId="Standard">
    <w:name w:val="Standard"/>
    <w:uiPriority w:val="99"/>
    <w:rsid w:val="00A062ED"/>
    <w:pPr>
      <w:widowControl w:val="0"/>
      <w:suppressAutoHyphens/>
      <w:autoSpaceDN w:val="0"/>
      <w:spacing w:after="160" w:line="276" w:lineRule="auto"/>
      <w:textAlignment w:val="baseline"/>
    </w:pPr>
    <w:rPr>
      <w:rFonts w:ascii="Arial" w:hAnsi="Arial" w:cs="Arial"/>
      <w:lang w:val="en-IN" w:eastAsia="zh-CN" w:bidi="hi-IN"/>
    </w:rPr>
  </w:style>
  <w:style w:type="character" w:customStyle="1" w:styleId="nowrap">
    <w:name w:val="nowrap"/>
    <w:basedOn w:val="DefaultParagraphFont"/>
    <w:uiPriority w:val="99"/>
    <w:rsid w:val="00A062ED"/>
    <w:rPr>
      <w:rFonts w:cs="Times New Roman"/>
    </w:rPr>
  </w:style>
  <w:style w:type="character" w:customStyle="1" w:styleId="ipa">
    <w:name w:val="ipa"/>
    <w:basedOn w:val="DefaultParagraphFont"/>
    <w:uiPriority w:val="99"/>
    <w:rsid w:val="00A062ED"/>
    <w:rPr>
      <w:rFonts w:cs="Times New Roman"/>
    </w:rPr>
  </w:style>
  <w:style w:type="character" w:customStyle="1" w:styleId="fn">
    <w:name w:val="fn"/>
    <w:basedOn w:val="DefaultParagraphFont"/>
    <w:uiPriority w:val="99"/>
    <w:rsid w:val="00A062ED"/>
    <w:rPr>
      <w:rFonts w:cs="Times New Roman"/>
    </w:rPr>
  </w:style>
  <w:style w:type="table" w:customStyle="1" w:styleId="Style11">
    <w:name w:val="_Style 11"/>
    <w:uiPriority w:val="99"/>
    <w:rsid w:val="00A062ED"/>
    <w:rPr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uiPriority w:val="99"/>
    <w:rsid w:val="00A062ED"/>
    <w:rPr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220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lh6.googleusercontent.com/23fw3hqdopXVKCLVIH_5YDt6SoJtLFYy5f24GnOhH2ZgYBIddgPTUaEPx3zrHJvmylnWQs5oUTKj7wq1CaY0adBoAlwsiDI5gSWRz8tC-4McavmvbPhRjRHlh50uFK_GABcJvO42" TargetMode="External"/><Relationship Id="rId13" Type="http://schemas.openxmlformats.org/officeDocument/2006/relationships/image" Target="media/image4.png"/><Relationship Id="rId18" Type="http://schemas.openxmlformats.org/officeDocument/2006/relationships/image" Target="https://lh3.googleusercontent.com/MznvoK9b09xAQiBWntMPGmJKnqU9QqV9avB7GMl3ySx-1RCsOlSZ7L7xK_cZsWKJMI_aXZhdlKTLO5Z_suzFplX9g1dN1GKoUmidWdrgqxo8UORpyR09i0FazPIhlOE3wiKVP_fx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image" Target="https://lh3.googleusercontent.com/9YQSoCDB8iF0VH2y1L6XeVFnclfOGuoaLxnwG9g3NFpJFE6LSFhNrG0AwPTk-iW9NSr9y_q87QWlBf6udlVfjYFztY4FOBBl_zwSMWOJDylW73nAxnCUR7oRz6MzgFzyR39Q33Fh" TargetMode="External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https://lh3.googleusercontent.com/hFsRC0eXsfSvJreBE-swdq7Ti72GDVA7SLUx218KlgzyFdnUeGRknkiLMkdU6bAK5WMKX-0O5u2a54iIQ07TdGcNtQPSpDpOoigIy26zv2P2PwO9FQbt6n7YHgYXN0Zqwx4dCGoh" TargetMode="External"/><Relationship Id="rId20" Type="http://schemas.openxmlformats.org/officeDocument/2006/relationships/image" Target="https://lh6.googleusercontent.com/HDy_7OJqWUMUyVOmLqYVAqpT0H_hBGAtMBstNPg68EjufobrhHwiitK3OcCg869nqbZC4By2kGqTc5piyH5P2sUDAjL6-xspb_J5LmlToS1JLh5-j3qQHKJV6ywtvc0kPk7kUh5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https://lh4.googleusercontent.com/m9TQLpNwSqktdIdNDZFke2CP4_4ZoeBosqJpCrF4c-sC6v2Cg6xXErXABGRJvP2JfQXMCecF8JDu7_g8csaiv1vYlCSv7H2qomlOYPqKIcHpU7rORpdxyfqZCynA85qcXPNIXRt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image" Target="https://lh6.googleusercontent.com/apbzUmji60FIqUnP07ltTSV3SZ0rFQa6gbWd2lNUtfExCBrVoTcBK6BQ9tnSWq2oVdrGkr0pySYjgAhe1QZc8ytut5kROA_GP_UfPi2ooh8jgEvP3nS0tTzvIrTFPD8gekVqbiH-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https://lh4.googleusercontent.com/_70A9fPvZeXQK_BeAtRKGPlZLiK8UgqigluWDszRnlBYpMc12Ohk7aX-4d2OEgUGnSPnK7NhpaHhSiOFpjIdVP0xH6oyUnHQhrmVICMqFDkIPYEM8JnqUfTYYTvtfNpz7A-9Y2Lu" TargetMode="External"/><Relationship Id="rId22" Type="http://schemas.openxmlformats.org/officeDocument/2006/relationships/image" Target="https://lh3.googleusercontent.com/Dclm_XRyVdoLBWjAI8omq5p_WieZs47iDKKaQYWYKxGkyuOkQ59ajnP1VXKeHsMVqmnLKbLlwY_AE-4KKO3JYZsixKoLbeCuO9SShfPyn_jSaR1kmTkxT14UjYTKyQKhI59Uc3Gy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2.jpeg"/><Relationship Id="rId2" Type="http://schemas.openxmlformats.org/officeDocument/2006/relationships/image" Target="media/image11.jpeg"/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itya\Sem%201%20and%202%20-%202014\DLDA\Manual%20&amp;%20Journal\DLDA_MANUAL_14_FINAL%204,5%20adde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DLDA_MANUAL_14_FINAL 4,5 added.dot</Template>
  <TotalTime>12</TotalTime>
  <Pages>6</Pages>
  <Words>473</Words>
  <Characters>2700</Characters>
  <Application>Microsoft Office Outlook</Application>
  <DocSecurity>0</DocSecurity>
  <Lines>0</Lines>
  <Paragraphs>0</Paragraphs>
  <ScaleCrop>false</ScaleCrop>
  <Company>somaiya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kjsce</dc:creator>
  <cp:keywords/>
  <dc:description/>
  <cp:lastModifiedBy>SHARVAI</cp:lastModifiedBy>
  <cp:revision>8</cp:revision>
  <dcterms:created xsi:type="dcterms:W3CDTF">2019-01-17T11:10:00Z</dcterms:created>
  <dcterms:modified xsi:type="dcterms:W3CDTF">2019-04-15T15:41:00Z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